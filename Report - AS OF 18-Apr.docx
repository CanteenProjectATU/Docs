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783099FD" w14:textId="77777777" w:rsidTr="00FB65B8">
        <w:tc>
          <w:tcPr>
            <w:tcW w:w="5395" w:type="dxa"/>
          </w:tcPr>
          <w:p w14:paraId="70C28B4E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26718D5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46DD0564" w14:textId="77777777" w:rsidTr="00FB65B8">
        <w:trPr>
          <w:trHeight w:val="2719"/>
        </w:trPr>
        <w:tc>
          <w:tcPr>
            <w:tcW w:w="5395" w:type="dxa"/>
          </w:tcPr>
          <w:p w14:paraId="7B906D6D" w14:textId="3954D019" w:rsidR="00A81248" w:rsidRPr="003A798E" w:rsidRDefault="00C00A28" w:rsidP="00C66528">
            <w:pPr>
              <w:pStyle w:val="Heading1"/>
            </w:pPr>
            <w:bookmarkStart w:id="0" w:name="_Toc163579461"/>
            <w:bookmarkStart w:id="1" w:name="_Toc163580886"/>
            <w:r>
              <w:t>CANTEEN</w:t>
            </w:r>
            <w:r>
              <w:br/>
              <w:t>APP</w:t>
            </w:r>
            <w:bookmarkEnd w:id="0"/>
            <w:bookmarkEnd w:id="1"/>
          </w:p>
        </w:tc>
        <w:tc>
          <w:tcPr>
            <w:tcW w:w="5395" w:type="dxa"/>
          </w:tcPr>
          <w:p w14:paraId="6EC2EBCD" w14:textId="77777777" w:rsidR="00A81248" w:rsidRPr="003A798E" w:rsidRDefault="00A81248"/>
        </w:tc>
      </w:tr>
      <w:tr w:rsidR="00A81248" w:rsidRPr="003A798E" w14:paraId="5C1ED265" w14:textId="77777777" w:rsidTr="00FB65B8">
        <w:trPr>
          <w:trHeight w:val="8059"/>
        </w:trPr>
        <w:tc>
          <w:tcPr>
            <w:tcW w:w="5395" w:type="dxa"/>
          </w:tcPr>
          <w:p w14:paraId="2824B927" w14:textId="77777777" w:rsidR="00A81248" w:rsidRPr="003A798E" w:rsidRDefault="00A81248"/>
        </w:tc>
        <w:tc>
          <w:tcPr>
            <w:tcW w:w="5395" w:type="dxa"/>
          </w:tcPr>
          <w:p w14:paraId="23DFCF42" w14:textId="77777777" w:rsidR="00A81248" w:rsidRPr="003A798E" w:rsidRDefault="00A81248"/>
        </w:tc>
      </w:tr>
      <w:tr w:rsidR="00A81248" w:rsidRPr="003A798E" w14:paraId="60057083" w14:textId="77777777" w:rsidTr="00FB65B8">
        <w:trPr>
          <w:trHeight w:val="1299"/>
        </w:trPr>
        <w:tc>
          <w:tcPr>
            <w:tcW w:w="5395" w:type="dxa"/>
          </w:tcPr>
          <w:p w14:paraId="257A481B" w14:textId="77777777" w:rsidR="00A81248" w:rsidRPr="003A798E" w:rsidRDefault="00A81248"/>
        </w:tc>
        <w:tc>
          <w:tcPr>
            <w:tcW w:w="5395" w:type="dxa"/>
          </w:tcPr>
          <w:p w14:paraId="5C27055C" w14:textId="5EA9988E" w:rsidR="00A81248" w:rsidRPr="00C00A28" w:rsidRDefault="00C00A28" w:rsidP="00C00A28">
            <w:pPr>
              <w:pStyle w:val="Text"/>
              <w:rPr>
                <w:b/>
                <w:bCs/>
              </w:rPr>
            </w:pPr>
            <w:bookmarkStart w:id="2" w:name="_Toc163579462"/>
            <w:r w:rsidRPr="00C00A28">
              <w:rPr>
                <w:b/>
                <w:bCs/>
                <w:color w:val="00C1C7" w:themeColor="accent2"/>
                <w:sz w:val="36"/>
                <w:szCs w:val="32"/>
              </w:rPr>
              <w:t xml:space="preserve">PATRICK DUFFY </w:t>
            </w:r>
            <w:r w:rsidRPr="00C00A28">
              <w:rPr>
                <w:b/>
                <w:bCs/>
                <w:color w:val="00C1C7" w:themeColor="accent2"/>
                <w:sz w:val="36"/>
                <w:szCs w:val="32"/>
              </w:rPr>
              <w:br/>
              <w:t>OISIN HEARNE</w:t>
            </w:r>
            <w:r w:rsidRPr="00C00A28">
              <w:rPr>
                <w:b/>
                <w:bCs/>
                <w:color w:val="00C1C7" w:themeColor="accent2"/>
                <w:sz w:val="36"/>
                <w:szCs w:val="32"/>
              </w:rPr>
              <w:br/>
              <w:t>MARY MCDONNELL</w:t>
            </w:r>
            <w:bookmarkEnd w:id="2"/>
          </w:p>
        </w:tc>
      </w:tr>
      <w:tr w:rsidR="00A81248" w:rsidRPr="003A798E" w14:paraId="5D051DF2" w14:textId="77777777" w:rsidTr="00FB65B8">
        <w:trPr>
          <w:trHeight w:val="1402"/>
        </w:trPr>
        <w:tc>
          <w:tcPr>
            <w:tcW w:w="5395" w:type="dxa"/>
          </w:tcPr>
          <w:p w14:paraId="4BBA467A" w14:textId="77777777" w:rsidR="00A81248" w:rsidRPr="003A798E" w:rsidRDefault="00A81248"/>
        </w:tc>
        <w:tc>
          <w:tcPr>
            <w:tcW w:w="5395" w:type="dxa"/>
          </w:tcPr>
          <w:p w14:paraId="4B6E2EC5" w14:textId="0F5A456A" w:rsidR="00A81248" w:rsidRPr="003A798E" w:rsidRDefault="00A81248" w:rsidP="00A81248">
            <w:pPr>
              <w:pStyle w:val="Heading2"/>
            </w:pPr>
          </w:p>
        </w:tc>
      </w:tr>
    </w:tbl>
    <w:p w14:paraId="285AB9B6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0779733" wp14:editId="16F05FBD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A0B88" id="Group 1" o:spid="_x0000_s1026" alt="&quot;&quot;" style="position:absolute;margin-left:-36.25pt;margin-top:1.1pt;width:612pt;height:791.7pt;z-index:-251658240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tbl>
      <w:tblPr>
        <w:tblW w:w="10632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9785"/>
        <w:gridCol w:w="39"/>
        <w:gridCol w:w="387"/>
      </w:tblGrid>
      <w:tr w:rsidR="001205A1" w:rsidRPr="003A798E" w14:paraId="30FC3103" w14:textId="77777777" w:rsidTr="00C00A28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3B934B11" w14:textId="77777777" w:rsidR="00A81248" w:rsidRPr="003A798E" w:rsidRDefault="00A81248"/>
        </w:tc>
        <w:tc>
          <w:tcPr>
            <w:tcW w:w="9785" w:type="dxa"/>
            <w:shd w:val="clear" w:color="auto" w:fill="EDF0F4" w:themeFill="accent3"/>
          </w:tcPr>
          <w:p w14:paraId="1CB39DC0" w14:textId="77777777" w:rsidR="00A81248" w:rsidRPr="003A798E" w:rsidRDefault="00A81248"/>
        </w:tc>
        <w:tc>
          <w:tcPr>
            <w:tcW w:w="39" w:type="dxa"/>
            <w:shd w:val="clear" w:color="auto" w:fill="EDF0F4" w:themeFill="accent3"/>
          </w:tcPr>
          <w:p w14:paraId="31B788AC" w14:textId="77777777" w:rsidR="00A81248" w:rsidRPr="003A798E" w:rsidRDefault="00A81248"/>
        </w:tc>
        <w:tc>
          <w:tcPr>
            <w:tcW w:w="387" w:type="dxa"/>
            <w:shd w:val="clear" w:color="auto" w:fill="EDF0F4" w:themeFill="accent3"/>
          </w:tcPr>
          <w:p w14:paraId="6902F19E" w14:textId="77777777" w:rsidR="00A81248" w:rsidRPr="003A798E" w:rsidRDefault="00A81248"/>
        </w:tc>
      </w:tr>
      <w:tr w:rsidR="00C00A28" w:rsidRPr="003A798E" w14:paraId="599ADFDE" w14:textId="77777777" w:rsidTr="002F5A54">
        <w:trPr>
          <w:trHeight w:val="13452"/>
        </w:trPr>
        <w:tc>
          <w:tcPr>
            <w:tcW w:w="421" w:type="dxa"/>
            <w:shd w:val="clear" w:color="auto" w:fill="EDF0F4" w:themeFill="accent3"/>
          </w:tcPr>
          <w:p w14:paraId="304A2505" w14:textId="77777777" w:rsidR="00C00A28" w:rsidRPr="003A798E" w:rsidRDefault="00C00A28"/>
        </w:tc>
        <w:tc>
          <w:tcPr>
            <w:tcW w:w="9785" w:type="dxa"/>
            <w:shd w:val="clear" w:color="auto" w:fill="EDF0F4" w:themeFill="accent3"/>
          </w:tcPr>
          <w:sdt>
            <w:sdtP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id w:val="-1495335591"/>
              <w:docPartObj>
                <w:docPartGallery w:val="Table of Contents"/>
                <w:docPartUnique/>
              </w:docPartObj>
            </w:sdtPr>
            <w:sdtEndPr>
              <w:rPr>
                <w:b/>
              </w:rPr>
            </w:sdtEndPr>
            <w:sdtContent>
              <w:p w14:paraId="45AF7F23" w14:textId="3D888302" w:rsidR="00E327A0" w:rsidRDefault="00E327A0">
                <w:pPr>
                  <w:pStyle w:val="TOCHeading"/>
                </w:pPr>
                <w:r>
                  <w:t>TABLE OF CONTENTS</w:t>
                </w:r>
              </w:p>
              <w:p w14:paraId="34E2835C" w14:textId="15464FEC" w:rsidR="00DA231C" w:rsidRDefault="00E327A0">
                <w:pPr>
                  <w:pStyle w:val="TOC1"/>
                  <w:tabs>
                    <w:tab w:val="right" w:leader="dot" w:pos="10790"/>
                  </w:tabs>
                  <w:rPr>
                    <w:rFonts w:eastAsiaTheme="minorEastAsia"/>
                    <w:noProof/>
                    <w:kern w:val="2"/>
                    <w:sz w:val="22"/>
                    <w:szCs w:val="22"/>
                    <w:lang w:val="en-IE" w:eastAsia="en-IE"/>
                    <w14:ligatures w14:val="standardContextual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63580886" w:history="1">
                  <w:r w:rsidR="00DA231C" w:rsidRPr="00791F1E">
                    <w:rPr>
                      <w:rStyle w:val="Hyperlink"/>
                      <w:noProof/>
                    </w:rPr>
                    <w:t>CANTEEN APP</w:t>
                  </w:r>
                  <w:r w:rsidR="00DA231C">
                    <w:rPr>
                      <w:noProof/>
                      <w:webHidden/>
                    </w:rPr>
                    <w:tab/>
                  </w:r>
                  <w:r w:rsidR="00DA231C">
                    <w:rPr>
                      <w:noProof/>
                      <w:webHidden/>
                    </w:rPr>
                    <w:fldChar w:fldCharType="begin"/>
                  </w:r>
                  <w:r w:rsidR="00DA231C">
                    <w:rPr>
                      <w:noProof/>
                      <w:webHidden/>
                    </w:rPr>
                    <w:instrText xml:space="preserve"> PAGEREF _Toc163580886 \h </w:instrText>
                  </w:r>
                  <w:r w:rsidR="00DA231C">
                    <w:rPr>
                      <w:noProof/>
                      <w:webHidden/>
                    </w:rPr>
                  </w:r>
                  <w:r w:rsidR="00DA231C">
                    <w:rPr>
                      <w:noProof/>
                      <w:webHidden/>
                    </w:rPr>
                    <w:fldChar w:fldCharType="separate"/>
                  </w:r>
                  <w:r w:rsidR="00DA231C">
                    <w:rPr>
                      <w:noProof/>
                      <w:webHidden/>
                    </w:rPr>
                    <w:t>1</w:t>
                  </w:r>
                  <w:r w:rsidR="00DA23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0D642F3" w14:textId="4863B243" w:rsidR="00DA231C" w:rsidRDefault="00F16B99">
                <w:pPr>
                  <w:pStyle w:val="TOC3"/>
                  <w:tabs>
                    <w:tab w:val="right" w:leader="dot" w:pos="10790"/>
                  </w:tabs>
                  <w:rPr>
                    <w:rFonts w:eastAsiaTheme="minorEastAsia"/>
                    <w:noProof/>
                    <w:kern w:val="2"/>
                    <w:sz w:val="22"/>
                    <w:szCs w:val="22"/>
                    <w:lang w:val="en-IE" w:eastAsia="en-IE"/>
                    <w14:ligatures w14:val="standardContextual"/>
                  </w:rPr>
                </w:pPr>
                <w:hyperlink w:anchor="_Toc163580887" w:history="1">
                  <w:r w:rsidR="00DA231C" w:rsidRPr="00791F1E">
                    <w:rPr>
                      <w:rStyle w:val="Hyperlink"/>
                      <w:noProof/>
                    </w:rPr>
                    <w:t>PROJECT DETAILS</w:t>
                  </w:r>
                  <w:r w:rsidR="00DA231C">
                    <w:rPr>
                      <w:noProof/>
                      <w:webHidden/>
                    </w:rPr>
                    <w:tab/>
                  </w:r>
                  <w:r w:rsidR="00DA231C">
                    <w:rPr>
                      <w:noProof/>
                      <w:webHidden/>
                    </w:rPr>
                    <w:fldChar w:fldCharType="begin"/>
                  </w:r>
                  <w:r w:rsidR="00DA231C">
                    <w:rPr>
                      <w:noProof/>
                      <w:webHidden/>
                    </w:rPr>
                    <w:instrText xml:space="preserve"> PAGEREF _Toc163580887 \h </w:instrText>
                  </w:r>
                  <w:r w:rsidR="00DA231C">
                    <w:rPr>
                      <w:noProof/>
                      <w:webHidden/>
                    </w:rPr>
                  </w:r>
                  <w:r w:rsidR="00DA231C">
                    <w:rPr>
                      <w:noProof/>
                      <w:webHidden/>
                    </w:rPr>
                    <w:fldChar w:fldCharType="separate"/>
                  </w:r>
                  <w:r w:rsidR="00DA231C">
                    <w:rPr>
                      <w:noProof/>
                      <w:webHidden/>
                    </w:rPr>
                    <w:t>2</w:t>
                  </w:r>
                  <w:r w:rsidR="00DA23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D35F02" w14:textId="24CA5CDE" w:rsidR="00DA231C" w:rsidRDefault="00F16B99">
                <w:pPr>
                  <w:pStyle w:val="TOC3"/>
                  <w:tabs>
                    <w:tab w:val="right" w:leader="dot" w:pos="10790"/>
                  </w:tabs>
                  <w:rPr>
                    <w:rFonts w:eastAsiaTheme="minorEastAsia"/>
                    <w:noProof/>
                    <w:kern w:val="2"/>
                    <w:sz w:val="22"/>
                    <w:szCs w:val="22"/>
                    <w:lang w:val="en-IE" w:eastAsia="en-IE"/>
                    <w14:ligatures w14:val="standardContextual"/>
                  </w:rPr>
                </w:pPr>
                <w:hyperlink w:anchor="_Toc163580888" w:history="1">
                  <w:r w:rsidR="00DA231C" w:rsidRPr="00791F1E">
                    <w:rPr>
                      <w:rStyle w:val="Hyperlink"/>
                      <w:noProof/>
                    </w:rPr>
                    <w:t>INTRODUCTION</w:t>
                  </w:r>
                  <w:r w:rsidR="00DA231C">
                    <w:rPr>
                      <w:noProof/>
                      <w:webHidden/>
                    </w:rPr>
                    <w:tab/>
                  </w:r>
                  <w:r w:rsidR="00DA231C">
                    <w:rPr>
                      <w:noProof/>
                      <w:webHidden/>
                    </w:rPr>
                    <w:fldChar w:fldCharType="begin"/>
                  </w:r>
                  <w:r w:rsidR="00DA231C">
                    <w:rPr>
                      <w:noProof/>
                      <w:webHidden/>
                    </w:rPr>
                    <w:instrText xml:space="preserve"> PAGEREF _Toc163580888 \h </w:instrText>
                  </w:r>
                  <w:r w:rsidR="00DA231C">
                    <w:rPr>
                      <w:noProof/>
                      <w:webHidden/>
                    </w:rPr>
                  </w:r>
                  <w:r w:rsidR="00DA231C">
                    <w:rPr>
                      <w:noProof/>
                      <w:webHidden/>
                    </w:rPr>
                    <w:fldChar w:fldCharType="separate"/>
                  </w:r>
                  <w:r w:rsidR="00DA231C">
                    <w:rPr>
                      <w:noProof/>
                      <w:webHidden/>
                    </w:rPr>
                    <w:t>3</w:t>
                  </w:r>
                  <w:r w:rsidR="00DA23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5F0BDF2" w14:textId="35FC8C55" w:rsidR="00DA231C" w:rsidRDefault="00F16B99">
                <w:pPr>
                  <w:pStyle w:val="TOC3"/>
                  <w:tabs>
                    <w:tab w:val="right" w:leader="dot" w:pos="10790"/>
                  </w:tabs>
                  <w:rPr>
                    <w:rFonts w:eastAsiaTheme="minorEastAsia"/>
                    <w:noProof/>
                    <w:kern w:val="2"/>
                    <w:sz w:val="22"/>
                    <w:szCs w:val="22"/>
                    <w:lang w:val="en-IE" w:eastAsia="en-IE"/>
                    <w14:ligatures w14:val="standardContextual"/>
                  </w:rPr>
                </w:pPr>
                <w:hyperlink w:anchor="_Toc163580889" w:history="1">
                  <w:r w:rsidR="00DA231C" w:rsidRPr="00791F1E">
                    <w:rPr>
                      <w:rStyle w:val="Hyperlink"/>
                      <w:noProof/>
                    </w:rPr>
                    <w:t>REQUIREMENTS</w:t>
                  </w:r>
                  <w:r w:rsidR="00DA231C">
                    <w:rPr>
                      <w:noProof/>
                      <w:webHidden/>
                    </w:rPr>
                    <w:tab/>
                  </w:r>
                  <w:r w:rsidR="00DA231C">
                    <w:rPr>
                      <w:noProof/>
                      <w:webHidden/>
                    </w:rPr>
                    <w:fldChar w:fldCharType="begin"/>
                  </w:r>
                  <w:r w:rsidR="00DA231C">
                    <w:rPr>
                      <w:noProof/>
                      <w:webHidden/>
                    </w:rPr>
                    <w:instrText xml:space="preserve"> PAGEREF _Toc163580889 \h </w:instrText>
                  </w:r>
                  <w:r w:rsidR="00DA231C">
                    <w:rPr>
                      <w:noProof/>
                      <w:webHidden/>
                    </w:rPr>
                  </w:r>
                  <w:r w:rsidR="00DA231C">
                    <w:rPr>
                      <w:noProof/>
                      <w:webHidden/>
                    </w:rPr>
                    <w:fldChar w:fldCharType="separate"/>
                  </w:r>
                  <w:r w:rsidR="00DA231C">
                    <w:rPr>
                      <w:noProof/>
                      <w:webHidden/>
                    </w:rPr>
                    <w:t>3</w:t>
                  </w:r>
                  <w:r w:rsidR="00DA23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FB3CE2D" w14:textId="42A35A58" w:rsidR="00DA231C" w:rsidRDefault="00F16B99">
                <w:pPr>
                  <w:pStyle w:val="TOC3"/>
                  <w:tabs>
                    <w:tab w:val="right" w:leader="dot" w:pos="10790"/>
                  </w:tabs>
                  <w:rPr>
                    <w:rFonts w:eastAsiaTheme="minorEastAsia"/>
                    <w:noProof/>
                    <w:kern w:val="2"/>
                    <w:sz w:val="22"/>
                    <w:szCs w:val="22"/>
                    <w:lang w:val="en-IE" w:eastAsia="en-IE"/>
                    <w14:ligatures w14:val="standardContextual"/>
                  </w:rPr>
                </w:pPr>
                <w:hyperlink w:anchor="_Toc163580890" w:history="1">
                  <w:r w:rsidR="00DA231C" w:rsidRPr="00791F1E">
                    <w:rPr>
                      <w:rStyle w:val="Hyperlink"/>
                      <w:noProof/>
                    </w:rPr>
                    <w:t>TECHNOLOGIES</w:t>
                  </w:r>
                  <w:r w:rsidR="00DA231C">
                    <w:rPr>
                      <w:noProof/>
                      <w:webHidden/>
                    </w:rPr>
                    <w:tab/>
                  </w:r>
                  <w:r w:rsidR="00DA231C">
                    <w:rPr>
                      <w:noProof/>
                      <w:webHidden/>
                    </w:rPr>
                    <w:fldChar w:fldCharType="begin"/>
                  </w:r>
                  <w:r w:rsidR="00DA231C">
                    <w:rPr>
                      <w:noProof/>
                      <w:webHidden/>
                    </w:rPr>
                    <w:instrText xml:space="preserve"> PAGEREF _Toc163580890 \h </w:instrText>
                  </w:r>
                  <w:r w:rsidR="00DA231C">
                    <w:rPr>
                      <w:noProof/>
                      <w:webHidden/>
                    </w:rPr>
                  </w:r>
                  <w:r w:rsidR="00DA231C">
                    <w:rPr>
                      <w:noProof/>
                      <w:webHidden/>
                    </w:rPr>
                    <w:fldChar w:fldCharType="separate"/>
                  </w:r>
                  <w:r w:rsidR="00DA231C">
                    <w:rPr>
                      <w:noProof/>
                      <w:webHidden/>
                    </w:rPr>
                    <w:t>3</w:t>
                  </w:r>
                  <w:r w:rsidR="00DA23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F93EFA" w14:textId="0D694770" w:rsidR="00DA231C" w:rsidRDefault="00F16B99">
                <w:pPr>
                  <w:pStyle w:val="TOC3"/>
                  <w:tabs>
                    <w:tab w:val="right" w:leader="dot" w:pos="10790"/>
                  </w:tabs>
                  <w:rPr>
                    <w:rFonts w:eastAsiaTheme="minorEastAsia"/>
                    <w:noProof/>
                    <w:kern w:val="2"/>
                    <w:sz w:val="22"/>
                    <w:szCs w:val="22"/>
                    <w:lang w:val="en-IE" w:eastAsia="en-IE"/>
                    <w14:ligatures w14:val="standardContextual"/>
                  </w:rPr>
                </w:pPr>
                <w:hyperlink w:anchor="_Toc163580891" w:history="1">
                  <w:r w:rsidR="00DA231C" w:rsidRPr="00791F1E">
                    <w:rPr>
                      <w:rStyle w:val="Hyperlink"/>
                      <w:noProof/>
                    </w:rPr>
                    <w:t>DESIGN METHODOLOGIES</w:t>
                  </w:r>
                  <w:r w:rsidR="00DA231C">
                    <w:rPr>
                      <w:noProof/>
                      <w:webHidden/>
                    </w:rPr>
                    <w:tab/>
                  </w:r>
                  <w:r w:rsidR="00DA231C">
                    <w:rPr>
                      <w:noProof/>
                      <w:webHidden/>
                    </w:rPr>
                    <w:fldChar w:fldCharType="begin"/>
                  </w:r>
                  <w:r w:rsidR="00DA231C">
                    <w:rPr>
                      <w:noProof/>
                      <w:webHidden/>
                    </w:rPr>
                    <w:instrText xml:space="preserve"> PAGEREF _Toc163580891 \h </w:instrText>
                  </w:r>
                  <w:r w:rsidR="00DA231C">
                    <w:rPr>
                      <w:noProof/>
                      <w:webHidden/>
                    </w:rPr>
                  </w:r>
                  <w:r w:rsidR="00DA231C">
                    <w:rPr>
                      <w:noProof/>
                      <w:webHidden/>
                    </w:rPr>
                    <w:fldChar w:fldCharType="separate"/>
                  </w:r>
                  <w:r w:rsidR="00DA231C">
                    <w:rPr>
                      <w:noProof/>
                      <w:webHidden/>
                    </w:rPr>
                    <w:t>3</w:t>
                  </w:r>
                  <w:r w:rsidR="00DA23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7F20A96" w14:textId="61A18BF5" w:rsidR="00DA231C" w:rsidRDefault="00F16B99">
                <w:pPr>
                  <w:pStyle w:val="TOC3"/>
                  <w:tabs>
                    <w:tab w:val="right" w:leader="dot" w:pos="10790"/>
                  </w:tabs>
                  <w:rPr>
                    <w:rFonts w:eastAsiaTheme="minorEastAsia"/>
                    <w:noProof/>
                    <w:kern w:val="2"/>
                    <w:sz w:val="22"/>
                    <w:szCs w:val="22"/>
                    <w:lang w:val="en-IE" w:eastAsia="en-IE"/>
                    <w14:ligatures w14:val="standardContextual"/>
                  </w:rPr>
                </w:pPr>
                <w:hyperlink w:anchor="_Toc163580892" w:history="1">
                  <w:r w:rsidR="00DA231C" w:rsidRPr="00791F1E">
                    <w:rPr>
                      <w:rStyle w:val="Hyperlink"/>
                      <w:noProof/>
                    </w:rPr>
                    <w:t>ARCHITECTURE</w:t>
                  </w:r>
                  <w:r w:rsidR="00DA231C">
                    <w:rPr>
                      <w:noProof/>
                      <w:webHidden/>
                    </w:rPr>
                    <w:tab/>
                  </w:r>
                  <w:r w:rsidR="00DA231C">
                    <w:rPr>
                      <w:noProof/>
                      <w:webHidden/>
                    </w:rPr>
                    <w:fldChar w:fldCharType="begin"/>
                  </w:r>
                  <w:r w:rsidR="00DA231C">
                    <w:rPr>
                      <w:noProof/>
                      <w:webHidden/>
                    </w:rPr>
                    <w:instrText xml:space="preserve"> PAGEREF _Toc163580892 \h </w:instrText>
                  </w:r>
                  <w:r w:rsidR="00DA231C">
                    <w:rPr>
                      <w:noProof/>
                      <w:webHidden/>
                    </w:rPr>
                  </w:r>
                  <w:r w:rsidR="00DA231C">
                    <w:rPr>
                      <w:noProof/>
                      <w:webHidden/>
                    </w:rPr>
                    <w:fldChar w:fldCharType="separate"/>
                  </w:r>
                  <w:r w:rsidR="00DA231C">
                    <w:rPr>
                      <w:noProof/>
                      <w:webHidden/>
                    </w:rPr>
                    <w:t>3</w:t>
                  </w:r>
                  <w:r w:rsidR="00DA23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B8CE972" w14:textId="0763B1F9" w:rsidR="00DA231C" w:rsidRDefault="00F16B99">
                <w:pPr>
                  <w:pStyle w:val="TOC3"/>
                  <w:tabs>
                    <w:tab w:val="right" w:leader="dot" w:pos="10790"/>
                  </w:tabs>
                  <w:rPr>
                    <w:rFonts w:eastAsiaTheme="minorEastAsia"/>
                    <w:noProof/>
                    <w:kern w:val="2"/>
                    <w:sz w:val="22"/>
                    <w:szCs w:val="22"/>
                    <w:lang w:val="en-IE" w:eastAsia="en-IE"/>
                    <w14:ligatures w14:val="standardContextual"/>
                  </w:rPr>
                </w:pPr>
                <w:hyperlink w:anchor="_Toc163580893" w:history="1">
                  <w:r w:rsidR="00DA231C" w:rsidRPr="00791F1E">
                    <w:rPr>
                      <w:rStyle w:val="Hyperlink"/>
                      <w:noProof/>
                    </w:rPr>
                    <w:t>PROJECT MANAGEMENT</w:t>
                  </w:r>
                  <w:r w:rsidR="00DA231C">
                    <w:rPr>
                      <w:noProof/>
                      <w:webHidden/>
                    </w:rPr>
                    <w:tab/>
                  </w:r>
                  <w:r w:rsidR="00DA231C">
                    <w:rPr>
                      <w:noProof/>
                      <w:webHidden/>
                    </w:rPr>
                    <w:fldChar w:fldCharType="begin"/>
                  </w:r>
                  <w:r w:rsidR="00DA231C">
                    <w:rPr>
                      <w:noProof/>
                      <w:webHidden/>
                    </w:rPr>
                    <w:instrText xml:space="preserve"> PAGEREF _Toc163580893 \h </w:instrText>
                  </w:r>
                  <w:r w:rsidR="00DA231C">
                    <w:rPr>
                      <w:noProof/>
                      <w:webHidden/>
                    </w:rPr>
                  </w:r>
                  <w:r w:rsidR="00DA231C">
                    <w:rPr>
                      <w:noProof/>
                      <w:webHidden/>
                    </w:rPr>
                    <w:fldChar w:fldCharType="separate"/>
                  </w:r>
                  <w:r w:rsidR="00DA231C">
                    <w:rPr>
                      <w:noProof/>
                      <w:webHidden/>
                    </w:rPr>
                    <w:t>3</w:t>
                  </w:r>
                  <w:r w:rsidR="00DA23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7E482CC" w14:textId="373306DF" w:rsidR="00DA231C" w:rsidRDefault="00F16B99">
                <w:pPr>
                  <w:pStyle w:val="TOC3"/>
                  <w:tabs>
                    <w:tab w:val="right" w:leader="dot" w:pos="10790"/>
                  </w:tabs>
                  <w:rPr>
                    <w:rFonts w:eastAsiaTheme="minorEastAsia"/>
                    <w:noProof/>
                    <w:kern w:val="2"/>
                    <w:sz w:val="22"/>
                    <w:szCs w:val="22"/>
                    <w:lang w:val="en-IE" w:eastAsia="en-IE"/>
                    <w14:ligatures w14:val="standardContextual"/>
                  </w:rPr>
                </w:pPr>
                <w:hyperlink w:anchor="_Toc163580894" w:history="1">
                  <w:r w:rsidR="00DA231C" w:rsidRPr="00791F1E">
                    <w:rPr>
                      <w:rStyle w:val="Hyperlink"/>
                      <w:noProof/>
                    </w:rPr>
                    <w:t>LIMITATIONS</w:t>
                  </w:r>
                  <w:r w:rsidR="00DA231C">
                    <w:rPr>
                      <w:noProof/>
                      <w:webHidden/>
                    </w:rPr>
                    <w:tab/>
                  </w:r>
                  <w:r w:rsidR="00DA231C">
                    <w:rPr>
                      <w:noProof/>
                      <w:webHidden/>
                    </w:rPr>
                    <w:fldChar w:fldCharType="begin"/>
                  </w:r>
                  <w:r w:rsidR="00DA231C">
                    <w:rPr>
                      <w:noProof/>
                      <w:webHidden/>
                    </w:rPr>
                    <w:instrText xml:space="preserve"> PAGEREF _Toc163580894 \h </w:instrText>
                  </w:r>
                  <w:r w:rsidR="00DA231C">
                    <w:rPr>
                      <w:noProof/>
                      <w:webHidden/>
                    </w:rPr>
                  </w:r>
                  <w:r w:rsidR="00DA231C">
                    <w:rPr>
                      <w:noProof/>
                      <w:webHidden/>
                    </w:rPr>
                    <w:fldChar w:fldCharType="separate"/>
                  </w:r>
                  <w:r w:rsidR="00DA231C">
                    <w:rPr>
                      <w:noProof/>
                      <w:webHidden/>
                    </w:rPr>
                    <w:t>3</w:t>
                  </w:r>
                  <w:r w:rsidR="00DA23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47A916C" w14:textId="00F0F7B6" w:rsidR="00DA231C" w:rsidRDefault="00F16B99">
                <w:pPr>
                  <w:pStyle w:val="TOC3"/>
                  <w:tabs>
                    <w:tab w:val="right" w:leader="dot" w:pos="10790"/>
                  </w:tabs>
                  <w:rPr>
                    <w:rFonts w:eastAsiaTheme="minorEastAsia"/>
                    <w:noProof/>
                    <w:kern w:val="2"/>
                    <w:sz w:val="22"/>
                    <w:szCs w:val="22"/>
                    <w:lang w:val="en-IE" w:eastAsia="en-IE"/>
                    <w14:ligatures w14:val="standardContextual"/>
                  </w:rPr>
                </w:pPr>
                <w:hyperlink w:anchor="_Toc163580895" w:history="1">
                  <w:r w:rsidR="00DA231C" w:rsidRPr="00791F1E">
                    <w:rPr>
                      <w:rStyle w:val="Hyperlink"/>
                      <w:noProof/>
                    </w:rPr>
                    <w:t>TESTING</w:t>
                  </w:r>
                  <w:r w:rsidR="00DA231C">
                    <w:rPr>
                      <w:noProof/>
                      <w:webHidden/>
                    </w:rPr>
                    <w:tab/>
                  </w:r>
                  <w:r w:rsidR="00DA231C">
                    <w:rPr>
                      <w:noProof/>
                      <w:webHidden/>
                    </w:rPr>
                    <w:fldChar w:fldCharType="begin"/>
                  </w:r>
                  <w:r w:rsidR="00DA231C">
                    <w:rPr>
                      <w:noProof/>
                      <w:webHidden/>
                    </w:rPr>
                    <w:instrText xml:space="preserve"> PAGEREF _Toc163580895 \h </w:instrText>
                  </w:r>
                  <w:r w:rsidR="00DA231C">
                    <w:rPr>
                      <w:noProof/>
                      <w:webHidden/>
                    </w:rPr>
                  </w:r>
                  <w:r w:rsidR="00DA231C">
                    <w:rPr>
                      <w:noProof/>
                      <w:webHidden/>
                    </w:rPr>
                    <w:fldChar w:fldCharType="separate"/>
                  </w:r>
                  <w:r w:rsidR="00DA231C">
                    <w:rPr>
                      <w:noProof/>
                      <w:webHidden/>
                    </w:rPr>
                    <w:t>4</w:t>
                  </w:r>
                  <w:r w:rsidR="00DA23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D299062" w14:textId="44DAC0FC" w:rsidR="00DA231C" w:rsidRDefault="00F16B99">
                <w:pPr>
                  <w:pStyle w:val="TOC3"/>
                  <w:tabs>
                    <w:tab w:val="right" w:leader="dot" w:pos="10790"/>
                  </w:tabs>
                  <w:rPr>
                    <w:rFonts w:eastAsiaTheme="minorEastAsia"/>
                    <w:noProof/>
                    <w:kern w:val="2"/>
                    <w:sz w:val="22"/>
                    <w:szCs w:val="22"/>
                    <w:lang w:val="en-IE" w:eastAsia="en-IE"/>
                    <w14:ligatures w14:val="standardContextual"/>
                  </w:rPr>
                </w:pPr>
                <w:hyperlink w:anchor="_Toc163580896" w:history="1">
                  <w:r w:rsidR="00DA231C" w:rsidRPr="00791F1E">
                    <w:rPr>
                      <w:rStyle w:val="Hyperlink"/>
                      <w:noProof/>
                    </w:rPr>
                    <w:t>FUTURE WORK</w:t>
                  </w:r>
                  <w:r w:rsidR="00DA231C">
                    <w:rPr>
                      <w:noProof/>
                      <w:webHidden/>
                    </w:rPr>
                    <w:tab/>
                  </w:r>
                  <w:r w:rsidR="00DA231C">
                    <w:rPr>
                      <w:noProof/>
                      <w:webHidden/>
                    </w:rPr>
                    <w:fldChar w:fldCharType="begin"/>
                  </w:r>
                  <w:r w:rsidR="00DA231C">
                    <w:rPr>
                      <w:noProof/>
                      <w:webHidden/>
                    </w:rPr>
                    <w:instrText xml:space="preserve"> PAGEREF _Toc163580896 \h </w:instrText>
                  </w:r>
                  <w:r w:rsidR="00DA231C">
                    <w:rPr>
                      <w:noProof/>
                      <w:webHidden/>
                    </w:rPr>
                  </w:r>
                  <w:r w:rsidR="00DA231C">
                    <w:rPr>
                      <w:noProof/>
                      <w:webHidden/>
                    </w:rPr>
                    <w:fldChar w:fldCharType="separate"/>
                  </w:r>
                  <w:r w:rsidR="00DA231C">
                    <w:rPr>
                      <w:noProof/>
                      <w:webHidden/>
                    </w:rPr>
                    <w:t>4</w:t>
                  </w:r>
                  <w:r w:rsidR="00DA23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E94E99F" w14:textId="7ABFA9D1" w:rsidR="00DA231C" w:rsidRDefault="00F16B99">
                <w:pPr>
                  <w:pStyle w:val="TOC3"/>
                  <w:tabs>
                    <w:tab w:val="right" w:leader="dot" w:pos="10790"/>
                  </w:tabs>
                  <w:rPr>
                    <w:rFonts w:eastAsiaTheme="minorEastAsia"/>
                    <w:noProof/>
                    <w:kern w:val="2"/>
                    <w:sz w:val="22"/>
                    <w:szCs w:val="22"/>
                    <w:lang w:val="en-IE" w:eastAsia="en-IE"/>
                    <w14:ligatures w14:val="standardContextual"/>
                  </w:rPr>
                </w:pPr>
                <w:hyperlink w:anchor="_Toc163580897" w:history="1">
                  <w:r w:rsidR="00DA231C" w:rsidRPr="00791F1E">
                    <w:rPr>
                      <w:rStyle w:val="Hyperlink"/>
                      <w:noProof/>
                    </w:rPr>
                    <w:t>CONCLUSION</w:t>
                  </w:r>
                  <w:r w:rsidR="00DA231C">
                    <w:rPr>
                      <w:noProof/>
                      <w:webHidden/>
                    </w:rPr>
                    <w:tab/>
                  </w:r>
                  <w:r w:rsidR="00DA231C">
                    <w:rPr>
                      <w:noProof/>
                      <w:webHidden/>
                    </w:rPr>
                    <w:fldChar w:fldCharType="begin"/>
                  </w:r>
                  <w:r w:rsidR="00DA231C">
                    <w:rPr>
                      <w:noProof/>
                      <w:webHidden/>
                    </w:rPr>
                    <w:instrText xml:space="preserve"> PAGEREF _Toc163580897 \h </w:instrText>
                  </w:r>
                  <w:r w:rsidR="00DA231C">
                    <w:rPr>
                      <w:noProof/>
                      <w:webHidden/>
                    </w:rPr>
                  </w:r>
                  <w:r w:rsidR="00DA231C">
                    <w:rPr>
                      <w:noProof/>
                      <w:webHidden/>
                    </w:rPr>
                    <w:fldChar w:fldCharType="separate"/>
                  </w:r>
                  <w:r w:rsidR="00DA231C">
                    <w:rPr>
                      <w:noProof/>
                      <w:webHidden/>
                    </w:rPr>
                    <w:t>4</w:t>
                  </w:r>
                  <w:r w:rsidR="00DA231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8AD4524" w14:textId="61D379DD" w:rsidR="00E327A0" w:rsidRDefault="00E327A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8CC5157" w14:textId="47B4A444" w:rsidR="00E327A0" w:rsidRDefault="00F16B99" w:rsidP="00C24FC5">
            <w:pPr>
              <w:pStyle w:val="Text"/>
            </w:pPr>
            <w:r>
              <w:pict w14:anchorId="606477C6">
                <v:rect id="_x0000_i1025" style="width:0;height:1.5pt" o:hralign="center" o:hrstd="t" o:hr="t" fillcolor="#a0a0a0" stroked="f"/>
              </w:pict>
            </w:r>
            <w:bookmarkStart w:id="3" w:name="_Toc163579464"/>
          </w:p>
          <w:p w14:paraId="62FD3870" w14:textId="77777777" w:rsidR="00BE71FF" w:rsidRDefault="00BE71FF" w:rsidP="00C00A28">
            <w:pPr>
              <w:pStyle w:val="Heading3"/>
            </w:pPr>
            <w:bookmarkStart w:id="4" w:name="_Toc163580887"/>
          </w:p>
          <w:p w14:paraId="49C1E6A6" w14:textId="185DD691" w:rsidR="00C00A28" w:rsidRPr="003A798E" w:rsidRDefault="00C00A28" w:rsidP="00C00A28">
            <w:pPr>
              <w:pStyle w:val="Heading3"/>
            </w:pPr>
            <w:r>
              <w:t>PROJECT DETAILS</w:t>
            </w:r>
            <w:bookmarkEnd w:id="3"/>
            <w:bookmarkEnd w:id="4"/>
          </w:p>
          <w:p w14:paraId="2F2FE1B6" w14:textId="77777777" w:rsidR="00C00A28" w:rsidRDefault="00C00A28" w:rsidP="00C00A28">
            <w:pPr>
              <w:pStyle w:val="Text"/>
            </w:pPr>
            <w:r>
              <w:t xml:space="preserve"> </w:t>
            </w:r>
          </w:p>
          <w:p w14:paraId="3A78CDB7" w14:textId="77777777" w:rsidR="00C00A28" w:rsidRDefault="00C00A28" w:rsidP="00C00A28">
            <w:pPr>
              <w:pStyle w:val="Text"/>
            </w:pPr>
            <w:r w:rsidRPr="00C00A28">
              <w:rPr>
                <w:b/>
                <w:bCs/>
              </w:rPr>
              <w:t>Project Title</w:t>
            </w:r>
            <w:r>
              <w:t xml:space="preserve"> – Canteen App</w:t>
            </w:r>
          </w:p>
          <w:p w14:paraId="4778C35E" w14:textId="77777777" w:rsidR="00C00A28" w:rsidRDefault="00C00A28" w:rsidP="00C00A28">
            <w:pPr>
              <w:pStyle w:val="Text"/>
            </w:pPr>
          </w:p>
          <w:p w14:paraId="7EEBB779" w14:textId="77777777" w:rsidR="00C00A28" w:rsidRDefault="00C00A28" w:rsidP="00C00A28">
            <w:pPr>
              <w:pStyle w:val="Text"/>
            </w:pPr>
            <w:r w:rsidRPr="00C00A28">
              <w:rPr>
                <w:b/>
                <w:bCs/>
              </w:rPr>
              <w:t>Group Members</w:t>
            </w:r>
            <w:r>
              <w:t xml:space="preserve"> –</w:t>
            </w:r>
          </w:p>
          <w:p w14:paraId="33EAA45B" w14:textId="4897463B" w:rsidR="00C00A28" w:rsidRDefault="00C00A28" w:rsidP="00C00A28">
            <w:pPr>
              <w:pStyle w:val="Text"/>
              <w:numPr>
                <w:ilvl w:val="0"/>
                <w:numId w:val="1"/>
              </w:numPr>
            </w:pPr>
            <w:r>
              <w:t xml:space="preserve">Patrick Duffy – </w:t>
            </w:r>
            <w:r w:rsidR="00586A3B">
              <w:t>G00</w:t>
            </w:r>
            <w:r w:rsidR="00095A0D">
              <w:t>408635</w:t>
            </w:r>
          </w:p>
          <w:p w14:paraId="4BAFF33A" w14:textId="2E7E6E03" w:rsidR="00C00A28" w:rsidRDefault="00C00A28" w:rsidP="00C00A28">
            <w:pPr>
              <w:pStyle w:val="Text"/>
              <w:numPr>
                <w:ilvl w:val="0"/>
                <w:numId w:val="1"/>
              </w:numPr>
            </w:pPr>
            <w:r>
              <w:t>Oisin Hearne –</w:t>
            </w:r>
            <w:r w:rsidR="00095A0D">
              <w:t xml:space="preserve"> G00405249</w:t>
            </w:r>
          </w:p>
          <w:p w14:paraId="3812CC71" w14:textId="36571D90" w:rsidR="00C00A28" w:rsidRDefault="00C00A28" w:rsidP="00C00A28">
            <w:pPr>
              <w:pStyle w:val="Text"/>
              <w:numPr>
                <w:ilvl w:val="0"/>
                <w:numId w:val="1"/>
              </w:numPr>
            </w:pPr>
            <w:r>
              <w:t>Mary McDonnell</w:t>
            </w:r>
            <w:r w:rsidR="00095A0D">
              <w:t xml:space="preserve"> – G00401878</w:t>
            </w:r>
          </w:p>
          <w:p w14:paraId="4439D2C2" w14:textId="77777777" w:rsidR="00C00A28" w:rsidRDefault="00C00A28" w:rsidP="00C00A28">
            <w:pPr>
              <w:pStyle w:val="Text"/>
            </w:pPr>
          </w:p>
          <w:p w14:paraId="79572FCB" w14:textId="77777777" w:rsidR="00C00A28" w:rsidRDefault="00C00A28" w:rsidP="00C00A28">
            <w:pPr>
              <w:pStyle w:val="Text"/>
            </w:pPr>
            <w:r w:rsidRPr="00C00A28">
              <w:rPr>
                <w:b/>
                <w:bCs/>
              </w:rPr>
              <w:t>Supervisor</w:t>
            </w:r>
            <w:r>
              <w:t xml:space="preserve"> – Damien Costello</w:t>
            </w:r>
          </w:p>
          <w:p w14:paraId="20D17E5A" w14:textId="77777777" w:rsidR="00C00A28" w:rsidRDefault="00C00A28" w:rsidP="00C00A28">
            <w:pPr>
              <w:pStyle w:val="Text"/>
            </w:pPr>
          </w:p>
          <w:p w14:paraId="1FE90310" w14:textId="4953EF5A" w:rsidR="00C00A28" w:rsidRDefault="00C00A28" w:rsidP="00C00A28">
            <w:pPr>
              <w:pStyle w:val="Text"/>
            </w:pPr>
            <w:r w:rsidRPr="00C00A28">
              <w:rPr>
                <w:b/>
                <w:bCs/>
              </w:rPr>
              <w:t>Github</w:t>
            </w:r>
            <w:r>
              <w:t xml:space="preserve"> – </w:t>
            </w:r>
            <w:r w:rsidR="00C24FC5" w:rsidRPr="00C24FC5">
              <w:t>https://github.com/CanteenProjectATU</w:t>
            </w:r>
          </w:p>
          <w:p w14:paraId="49273169" w14:textId="77777777" w:rsidR="00C00A28" w:rsidRDefault="00C00A28" w:rsidP="00C00A28">
            <w:pPr>
              <w:pStyle w:val="Text"/>
            </w:pPr>
          </w:p>
          <w:p w14:paraId="02E7995D" w14:textId="76FF3271" w:rsidR="00C00A28" w:rsidRPr="003A798E" w:rsidRDefault="00C00A28" w:rsidP="00C00A28">
            <w:pPr>
              <w:pStyle w:val="Text"/>
            </w:pPr>
            <w:r w:rsidRPr="00C00A28">
              <w:rPr>
                <w:b/>
                <w:bCs/>
              </w:rPr>
              <w:t>Screencast</w:t>
            </w:r>
            <w:r>
              <w:t xml:space="preserve"> –</w:t>
            </w:r>
            <w:r w:rsidR="00C24FC5">
              <w:t xml:space="preserve"> &lt;link here&gt;</w:t>
            </w:r>
          </w:p>
        </w:tc>
        <w:tc>
          <w:tcPr>
            <w:tcW w:w="426" w:type="dxa"/>
            <w:gridSpan w:val="2"/>
            <w:shd w:val="clear" w:color="auto" w:fill="EDF0F4" w:themeFill="accent3"/>
          </w:tcPr>
          <w:p w14:paraId="5490FF31" w14:textId="77777777" w:rsidR="00C00A28" w:rsidRPr="003A798E" w:rsidRDefault="00C00A28"/>
        </w:tc>
      </w:tr>
      <w:tr w:rsidR="00E327A0" w:rsidRPr="003A798E" w14:paraId="654CC6F9" w14:textId="77777777" w:rsidTr="00321B7D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6DD65EF2" w14:textId="77777777" w:rsidR="00E327A0" w:rsidRPr="003A798E" w:rsidRDefault="00E327A0" w:rsidP="00321B7D"/>
        </w:tc>
        <w:tc>
          <w:tcPr>
            <w:tcW w:w="9785" w:type="dxa"/>
            <w:shd w:val="clear" w:color="auto" w:fill="EDF0F4" w:themeFill="accent3"/>
          </w:tcPr>
          <w:p w14:paraId="54055DD4" w14:textId="77777777" w:rsidR="00E327A0" w:rsidRPr="003A798E" w:rsidRDefault="00E327A0" w:rsidP="00321B7D"/>
        </w:tc>
        <w:tc>
          <w:tcPr>
            <w:tcW w:w="39" w:type="dxa"/>
            <w:shd w:val="clear" w:color="auto" w:fill="EDF0F4" w:themeFill="accent3"/>
          </w:tcPr>
          <w:p w14:paraId="6CED67DA" w14:textId="77777777" w:rsidR="00E327A0" w:rsidRPr="003A798E" w:rsidRDefault="00E327A0" w:rsidP="00321B7D"/>
        </w:tc>
        <w:tc>
          <w:tcPr>
            <w:tcW w:w="387" w:type="dxa"/>
            <w:shd w:val="clear" w:color="auto" w:fill="EDF0F4" w:themeFill="accent3"/>
          </w:tcPr>
          <w:p w14:paraId="6AB60E3A" w14:textId="77777777" w:rsidR="00E327A0" w:rsidRPr="003A798E" w:rsidRDefault="00E327A0" w:rsidP="00321B7D"/>
        </w:tc>
      </w:tr>
      <w:tr w:rsidR="00E327A0" w:rsidRPr="003A798E" w14:paraId="190D319B" w14:textId="77777777" w:rsidTr="00321B7D">
        <w:trPr>
          <w:trHeight w:val="13169"/>
        </w:trPr>
        <w:tc>
          <w:tcPr>
            <w:tcW w:w="421" w:type="dxa"/>
            <w:shd w:val="clear" w:color="auto" w:fill="EDF0F4" w:themeFill="accent3"/>
          </w:tcPr>
          <w:p w14:paraId="4D7A1A9E" w14:textId="77777777" w:rsidR="00E327A0" w:rsidRPr="003A798E" w:rsidRDefault="00E327A0" w:rsidP="00321B7D"/>
        </w:tc>
        <w:tc>
          <w:tcPr>
            <w:tcW w:w="9785" w:type="dxa"/>
            <w:shd w:val="clear" w:color="auto" w:fill="EDF0F4" w:themeFill="accent3"/>
          </w:tcPr>
          <w:p w14:paraId="2C3D8A2A" w14:textId="42D31E6A" w:rsidR="00E327A0" w:rsidRPr="003A798E" w:rsidRDefault="00E327A0" w:rsidP="00E327A0">
            <w:pPr>
              <w:pStyle w:val="Heading3"/>
            </w:pPr>
            <w:bookmarkStart w:id="5" w:name="_Toc163580888"/>
            <w:r>
              <w:t>INTRODUCTION</w:t>
            </w:r>
            <w:bookmarkEnd w:id="5"/>
          </w:p>
          <w:p w14:paraId="1F12271D" w14:textId="2B69168A" w:rsidR="00E327A0" w:rsidRDefault="00E327A0" w:rsidP="00E327A0">
            <w:pPr>
              <w:pStyle w:val="Text"/>
              <w:rPr>
                <w:i w:val="0"/>
                <w:iCs/>
              </w:rPr>
            </w:pPr>
          </w:p>
          <w:p w14:paraId="2932AB97" w14:textId="255CE253" w:rsidR="00FF6854" w:rsidRDefault="009C7D31" w:rsidP="00E327A0">
            <w:pPr>
              <w:pStyle w:val="Text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For our PPIT Project, we’ve been tasked with the creation of an app </w:t>
            </w:r>
            <w:r w:rsidR="005E08FA">
              <w:rPr>
                <w:i w:val="0"/>
                <w:iCs/>
              </w:rPr>
              <w:t xml:space="preserve">for the canteen to allow students to </w:t>
            </w:r>
            <w:r w:rsidR="00445C72">
              <w:rPr>
                <w:i w:val="0"/>
                <w:iCs/>
              </w:rPr>
              <w:t>view nutritional information, canteen menus and more</w:t>
            </w:r>
            <w:r w:rsidR="00FF6854">
              <w:rPr>
                <w:i w:val="0"/>
                <w:iCs/>
              </w:rPr>
              <w:t xml:space="preserve">. </w:t>
            </w:r>
          </w:p>
          <w:p w14:paraId="1033FE97" w14:textId="615F88E7" w:rsidR="00FF6854" w:rsidRDefault="00FF6854" w:rsidP="00E327A0">
            <w:pPr>
              <w:pStyle w:val="Text"/>
              <w:rPr>
                <w:i w:val="0"/>
                <w:iCs/>
              </w:rPr>
            </w:pPr>
          </w:p>
          <w:p w14:paraId="7E97F7D0" w14:textId="7692ABC1" w:rsidR="00DA231C" w:rsidRDefault="00DA231C" w:rsidP="00E327A0">
            <w:pPr>
              <w:pStyle w:val="Text"/>
              <w:rPr>
                <w:i w:val="0"/>
                <w:iCs/>
              </w:rPr>
            </w:pPr>
            <w:r>
              <w:rPr>
                <w:i w:val="0"/>
                <w:iCs/>
              </w:rPr>
              <w:t>We created a client-side application for students to view all this information, as well a</w:t>
            </w:r>
            <w:r w:rsidR="004606E2">
              <w:rPr>
                <w:i w:val="0"/>
                <w:iCs/>
              </w:rPr>
              <w:t>s a</w:t>
            </w:r>
            <w:r>
              <w:rPr>
                <w:i w:val="0"/>
                <w:iCs/>
              </w:rPr>
              <w:t xml:space="preserve">n admin application for canteen staff and the nutritional department to </w:t>
            </w:r>
            <w:r w:rsidR="004606E2">
              <w:rPr>
                <w:i w:val="0"/>
                <w:iCs/>
              </w:rPr>
              <w:t>edit and upload information</w:t>
            </w:r>
            <w:r w:rsidR="00EB42F1">
              <w:rPr>
                <w:i w:val="0"/>
                <w:iCs/>
              </w:rPr>
              <w:t xml:space="preserve"> and a server-side application for managing the transfer of data between the client and the database.</w:t>
            </w:r>
          </w:p>
          <w:p w14:paraId="0D78C28D" w14:textId="77777777" w:rsidR="00DA231C" w:rsidRDefault="00DA231C" w:rsidP="00E327A0">
            <w:pPr>
              <w:pStyle w:val="Text"/>
              <w:rPr>
                <w:i w:val="0"/>
                <w:iCs/>
              </w:rPr>
            </w:pPr>
          </w:p>
          <w:p w14:paraId="4E9697C5" w14:textId="265544FF" w:rsidR="00DA231C" w:rsidRPr="00EB42F1" w:rsidRDefault="000635E4" w:rsidP="00DA231C">
            <w:pPr>
              <w:pStyle w:val="Heading4"/>
              <w:rPr>
                <w:u w:val="single"/>
              </w:rPr>
            </w:pPr>
            <w:r w:rsidRPr="00EB42F1">
              <w:rPr>
                <w:u w:val="single"/>
              </w:rPr>
              <w:t>Project Components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8"/>
              <w:gridCol w:w="5097"/>
            </w:tblGrid>
            <w:tr w:rsidR="000635E4" w14:paraId="5F8E9497" w14:textId="77777777" w:rsidTr="734EADE2">
              <w:trPr>
                <w:trHeight w:val="300"/>
              </w:trPr>
              <w:tc>
                <w:tcPr>
                  <w:tcW w:w="4678" w:type="dxa"/>
                </w:tcPr>
                <w:p w14:paraId="0802159F" w14:textId="54326506" w:rsidR="000635E4" w:rsidRPr="000635E4" w:rsidRDefault="000635E4" w:rsidP="00DA231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635E4">
                    <w:rPr>
                      <w:b/>
                      <w:bCs/>
                      <w:sz w:val="28"/>
                      <w:szCs w:val="28"/>
                    </w:rPr>
                    <w:t>Component</w:t>
                  </w:r>
                </w:p>
              </w:tc>
              <w:tc>
                <w:tcPr>
                  <w:tcW w:w="5097" w:type="dxa"/>
                </w:tcPr>
                <w:p w14:paraId="53041B0D" w14:textId="724BD83D" w:rsidR="000635E4" w:rsidRPr="000635E4" w:rsidRDefault="000635E4" w:rsidP="00DA231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635E4">
                    <w:rPr>
                      <w:b/>
                      <w:bCs/>
                      <w:sz w:val="28"/>
                      <w:szCs w:val="28"/>
                    </w:rPr>
                    <w:t>Contributor</w:t>
                  </w:r>
                </w:p>
              </w:tc>
            </w:tr>
            <w:tr w:rsidR="000635E4" w14:paraId="6275A28E" w14:textId="77777777" w:rsidTr="734EADE2">
              <w:trPr>
                <w:trHeight w:val="300"/>
              </w:trPr>
              <w:tc>
                <w:tcPr>
                  <w:tcW w:w="4678" w:type="dxa"/>
                </w:tcPr>
                <w:p w14:paraId="7BE76102" w14:textId="09C6E536" w:rsidR="000635E4" w:rsidRDefault="000635E4" w:rsidP="00DA231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Server-Side Application (server.js)</w:t>
                  </w:r>
                </w:p>
              </w:tc>
              <w:tc>
                <w:tcPr>
                  <w:tcW w:w="5097" w:type="dxa"/>
                </w:tcPr>
                <w:p w14:paraId="7681891A" w14:textId="4AFDCF8D" w:rsidR="000635E4" w:rsidRPr="000635E4" w:rsidRDefault="000635E4" w:rsidP="00DA231C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0635E4">
                    <w:rPr>
                      <w:i/>
                      <w:iCs/>
                      <w:sz w:val="28"/>
                      <w:szCs w:val="28"/>
                    </w:rPr>
                    <w:t>Patrick Duffy</w:t>
                  </w:r>
                </w:p>
              </w:tc>
            </w:tr>
            <w:tr w:rsidR="000635E4" w14:paraId="28B1D4D6" w14:textId="77777777" w:rsidTr="734EADE2">
              <w:trPr>
                <w:trHeight w:val="300"/>
              </w:trPr>
              <w:tc>
                <w:tcPr>
                  <w:tcW w:w="4678" w:type="dxa"/>
                </w:tcPr>
                <w:p w14:paraId="55EA0205" w14:textId="51C63068" w:rsidR="000635E4" w:rsidRDefault="005D70A5" w:rsidP="00DA231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Client-Side Application (react)</w:t>
                  </w:r>
                </w:p>
              </w:tc>
              <w:tc>
                <w:tcPr>
                  <w:tcW w:w="5097" w:type="dxa"/>
                </w:tcPr>
                <w:p w14:paraId="0D5C4AE4" w14:textId="74C5B942" w:rsidR="000635E4" w:rsidRPr="000635E4" w:rsidRDefault="005D70A5" w:rsidP="00DA231C">
                  <w:pPr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Mary McDonnell</w:t>
                  </w:r>
                </w:p>
              </w:tc>
            </w:tr>
            <w:tr w:rsidR="005D70A5" w14:paraId="06335829" w14:textId="77777777" w:rsidTr="734EADE2">
              <w:trPr>
                <w:trHeight w:val="300"/>
              </w:trPr>
              <w:tc>
                <w:tcPr>
                  <w:tcW w:w="4678" w:type="dxa"/>
                </w:tcPr>
                <w:p w14:paraId="3C034EC5" w14:textId="372BFAFC" w:rsidR="005D70A5" w:rsidRDefault="005D70A5" w:rsidP="00DA231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Admin Application (react)</w:t>
                  </w:r>
                </w:p>
              </w:tc>
              <w:tc>
                <w:tcPr>
                  <w:tcW w:w="5097" w:type="dxa"/>
                </w:tcPr>
                <w:p w14:paraId="65F1BED8" w14:textId="6BE4448F" w:rsidR="005D70A5" w:rsidRDefault="005D70A5" w:rsidP="00DA231C">
                  <w:pPr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Oisin Hearne</w:t>
                  </w:r>
                </w:p>
              </w:tc>
            </w:tr>
            <w:tr w:rsidR="005D70A5" w14:paraId="7BADADE5" w14:textId="77777777" w:rsidTr="734EADE2">
              <w:trPr>
                <w:trHeight w:val="300"/>
              </w:trPr>
              <w:tc>
                <w:tcPr>
                  <w:tcW w:w="4678" w:type="dxa"/>
                </w:tcPr>
                <w:p w14:paraId="76677516" w14:textId="64BA0A80" w:rsidR="005D70A5" w:rsidRDefault="005D70A5" w:rsidP="00DA231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Front-End </w:t>
                  </w:r>
                </w:p>
              </w:tc>
              <w:tc>
                <w:tcPr>
                  <w:tcW w:w="5097" w:type="dxa"/>
                </w:tcPr>
                <w:p w14:paraId="7A03B7C3" w14:textId="2919F87D" w:rsidR="005D70A5" w:rsidRDefault="005D70A5" w:rsidP="00DA231C">
                  <w:pPr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Mary McDonnell</w:t>
                  </w:r>
                </w:p>
              </w:tc>
            </w:tr>
            <w:tr w:rsidR="005D70A5" w14:paraId="7E016E43" w14:textId="77777777" w:rsidTr="734EADE2">
              <w:trPr>
                <w:trHeight w:val="300"/>
              </w:trPr>
              <w:tc>
                <w:tcPr>
                  <w:tcW w:w="4678" w:type="dxa"/>
                </w:tcPr>
                <w:p w14:paraId="526DDA08" w14:textId="592A3EB4" w:rsidR="005D70A5" w:rsidRDefault="00757667" w:rsidP="00DA231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Back-End</w:t>
                  </w:r>
                </w:p>
              </w:tc>
              <w:tc>
                <w:tcPr>
                  <w:tcW w:w="5097" w:type="dxa"/>
                </w:tcPr>
                <w:p w14:paraId="5B5243D7" w14:textId="47F242F2" w:rsidR="005D70A5" w:rsidRDefault="00757667" w:rsidP="00DA231C">
                  <w:pPr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Patrick Duffy</w:t>
                  </w:r>
                </w:p>
              </w:tc>
            </w:tr>
            <w:tr w:rsidR="00757667" w14:paraId="1E147EE9" w14:textId="77777777" w:rsidTr="734EADE2">
              <w:trPr>
                <w:trHeight w:val="300"/>
              </w:trPr>
              <w:tc>
                <w:tcPr>
                  <w:tcW w:w="4678" w:type="dxa"/>
                </w:tcPr>
                <w:p w14:paraId="3C9A2271" w14:textId="59A233CA" w:rsidR="00757667" w:rsidRDefault="00757667" w:rsidP="00DA231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Database (MongoDB)</w:t>
                  </w:r>
                </w:p>
              </w:tc>
              <w:tc>
                <w:tcPr>
                  <w:tcW w:w="5097" w:type="dxa"/>
                </w:tcPr>
                <w:p w14:paraId="00281E06" w14:textId="38DB9A28" w:rsidR="00757667" w:rsidRDefault="00757667" w:rsidP="00DA231C">
                  <w:pPr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8"/>
                      <w:szCs w:val="28"/>
                    </w:rPr>
                    <w:t>Oisin Hearne</w:t>
                  </w:r>
                </w:p>
              </w:tc>
            </w:tr>
          </w:tbl>
          <w:p w14:paraId="317CE347" w14:textId="0C496F03" w:rsidR="00DA231C" w:rsidRPr="00DA231C" w:rsidRDefault="00DA231C" w:rsidP="00DA231C">
            <w:pPr>
              <w:rPr>
                <w:sz w:val="28"/>
                <w:szCs w:val="28"/>
              </w:rPr>
            </w:pPr>
          </w:p>
          <w:p w14:paraId="20E47845" w14:textId="3E4874DC" w:rsidR="00A06082" w:rsidRPr="00A06082" w:rsidRDefault="00F16B99" w:rsidP="00A06082">
            <w:pPr>
              <w:pStyle w:val="Text"/>
              <w:rPr>
                <w:i w:val="0"/>
                <w:iCs/>
              </w:rPr>
            </w:pPr>
            <w:r>
              <w:pict w14:anchorId="5236F920">
                <v:rect id="_x0000_i1026" style="width:0;height:1.5pt" o:hralign="center" o:hrstd="t" o:hr="t" fillcolor="#a0a0a0" stroked="f"/>
              </w:pict>
            </w:r>
          </w:p>
          <w:p w14:paraId="41199BB6" w14:textId="77777777" w:rsidR="00A06082" w:rsidRDefault="00A06082" w:rsidP="00A06082">
            <w:pPr>
              <w:pStyle w:val="Text"/>
            </w:pPr>
          </w:p>
          <w:p w14:paraId="24B63AA4" w14:textId="15F98809" w:rsidR="00E327A0" w:rsidRPr="003A798E" w:rsidRDefault="00E327A0" w:rsidP="00E327A0">
            <w:pPr>
              <w:pStyle w:val="Heading3"/>
            </w:pPr>
            <w:bookmarkStart w:id="6" w:name="_Toc163580889"/>
            <w:r>
              <w:t>REQUIREMENTS</w:t>
            </w:r>
            <w:bookmarkEnd w:id="6"/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8"/>
              <w:gridCol w:w="1432"/>
              <w:gridCol w:w="2876"/>
              <w:gridCol w:w="3214"/>
            </w:tblGrid>
            <w:tr w:rsidR="734EADE2" w14:paraId="17F0F469" w14:textId="77777777" w:rsidTr="734EADE2">
              <w:trPr>
                <w:trHeight w:val="300"/>
              </w:trPr>
              <w:tc>
                <w:tcPr>
                  <w:tcW w:w="2258" w:type="dxa"/>
                </w:tcPr>
                <w:p w14:paraId="1D492938" w14:textId="3861FF24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Title</w:t>
                  </w:r>
                </w:p>
              </w:tc>
              <w:tc>
                <w:tcPr>
                  <w:tcW w:w="1432" w:type="dxa"/>
                </w:tcPr>
                <w:p w14:paraId="0849C084" w14:textId="182A9719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Priority</w:t>
                  </w:r>
                </w:p>
              </w:tc>
              <w:tc>
                <w:tcPr>
                  <w:tcW w:w="2876" w:type="dxa"/>
                </w:tcPr>
                <w:p w14:paraId="039AFBD2" w14:textId="5F061AAB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User Story</w:t>
                  </w:r>
                </w:p>
              </w:tc>
              <w:tc>
                <w:tcPr>
                  <w:tcW w:w="3214" w:type="dxa"/>
                </w:tcPr>
                <w:p w14:paraId="374BBA20" w14:textId="07CB2526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Acceptance Criteria</w:t>
                  </w:r>
                </w:p>
              </w:tc>
            </w:tr>
            <w:tr w:rsidR="734EADE2" w14:paraId="7BC1F99D" w14:textId="77777777" w:rsidTr="734EADE2">
              <w:trPr>
                <w:trHeight w:val="300"/>
              </w:trPr>
              <w:tc>
                <w:tcPr>
                  <w:tcW w:w="2258" w:type="dxa"/>
                </w:tcPr>
                <w:p w14:paraId="446B20E1" w14:textId="11C353B1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See Menu</w:t>
                  </w:r>
                </w:p>
              </w:tc>
              <w:tc>
                <w:tcPr>
                  <w:tcW w:w="1432" w:type="dxa"/>
                </w:tcPr>
                <w:p w14:paraId="295294B5" w14:textId="1F93F003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10</w:t>
                  </w:r>
                </w:p>
              </w:tc>
              <w:tc>
                <w:tcPr>
                  <w:tcW w:w="2876" w:type="dxa"/>
                </w:tcPr>
                <w:p w14:paraId="67C6EC16" w14:textId="236F5F38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As a user, I want to be able to see the current offerings in the Canteen in detail.</w:t>
                  </w:r>
                </w:p>
              </w:tc>
              <w:tc>
                <w:tcPr>
                  <w:tcW w:w="3214" w:type="dxa"/>
                </w:tcPr>
                <w:p w14:paraId="3F15A7E3" w14:textId="13B0C254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When clicking the Menu option in the home page, a list of menu items for the canteen should appear.</w:t>
                  </w:r>
                </w:p>
              </w:tc>
            </w:tr>
            <w:tr w:rsidR="734EADE2" w14:paraId="59B7A26B" w14:textId="77777777" w:rsidTr="734EADE2">
              <w:trPr>
                <w:trHeight w:val="300"/>
              </w:trPr>
              <w:tc>
                <w:tcPr>
                  <w:tcW w:w="2258" w:type="dxa"/>
                </w:tcPr>
                <w:p w14:paraId="1C494189" w14:textId="31325037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See Recipes</w:t>
                  </w:r>
                </w:p>
              </w:tc>
              <w:tc>
                <w:tcPr>
                  <w:tcW w:w="1432" w:type="dxa"/>
                </w:tcPr>
                <w:p w14:paraId="359D712E" w14:textId="029496C3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10</w:t>
                  </w:r>
                </w:p>
              </w:tc>
              <w:tc>
                <w:tcPr>
                  <w:tcW w:w="2876" w:type="dxa"/>
                </w:tcPr>
                <w:p w14:paraId="191BFA62" w14:textId="74ECAB76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As a user, I want to be able to see and download nutritious/healthy recipes.</w:t>
                  </w:r>
                </w:p>
              </w:tc>
              <w:tc>
                <w:tcPr>
                  <w:tcW w:w="3214" w:type="dxa"/>
                </w:tcPr>
                <w:p w14:paraId="4ACC38CC" w14:textId="0E03DC94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When clicking the Recipes option in the home page, a list of recipe PDFs should appear with a download option when clicked</w:t>
                  </w:r>
                </w:p>
              </w:tc>
            </w:tr>
            <w:tr w:rsidR="734EADE2" w14:paraId="21A3EE08" w14:textId="77777777" w:rsidTr="734EADE2">
              <w:trPr>
                <w:trHeight w:val="300"/>
              </w:trPr>
              <w:tc>
                <w:tcPr>
                  <w:tcW w:w="2258" w:type="dxa"/>
                </w:tcPr>
                <w:p w14:paraId="0F5CE2B9" w14:textId="19E93248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Upload Menu Items</w:t>
                  </w:r>
                </w:p>
              </w:tc>
              <w:tc>
                <w:tcPr>
                  <w:tcW w:w="1432" w:type="dxa"/>
                </w:tcPr>
                <w:p w14:paraId="607F874C" w14:textId="0264DF38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10</w:t>
                  </w:r>
                </w:p>
              </w:tc>
              <w:tc>
                <w:tcPr>
                  <w:tcW w:w="2876" w:type="dxa"/>
                </w:tcPr>
                <w:p w14:paraId="45B1EA55" w14:textId="004FDE9E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As a canteen worker I want to upload menu items with names, prices, allergen information and nutritional information.</w:t>
                  </w:r>
                </w:p>
              </w:tc>
              <w:tc>
                <w:tcPr>
                  <w:tcW w:w="3214" w:type="dxa"/>
                </w:tcPr>
                <w:p w14:paraId="0C1EDF54" w14:textId="5E8F461C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 xml:space="preserve">The Admin Panel should have an Upload Menu Item button that allows </w:t>
                  </w:r>
                  <w:proofErr w:type="spellStart"/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the</w:t>
                  </w:r>
                  <w:proofErr w:type="spellEnd"/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 xml:space="preserve"> to define and upload the details of a menu item.</w:t>
                  </w:r>
                </w:p>
              </w:tc>
            </w:tr>
            <w:tr w:rsidR="734EADE2" w14:paraId="53B74B57" w14:textId="77777777" w:rsidTr="734EADE2">
              <w:trPr>
                <w:trHeight w:val="300"/>
              </w:trPr>
              <w:tc>
                <w:tcPr>
                  <w:tcW w:w="2258" w:type="dxa"/>
                </w:tcPr>
                <w:p w14:paraId="5E544630" w14:textId="3E8F134E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Menu Items Persistence</w:t>
                  </w:r>
                </w:p>
              </w:tc>
              <w:tc>
                <w:tcPr>
                  <w:tcW w:w="1432" w:type="dxa"/>
                </w:tcPr>
                <w:p w14:paraId="67D9FC6B" w14:textId="6D4DA876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7</w:t>
                  </w:r>
                </w:p>
              </w:tc>
              <w:tc>
                <w:tcPr>
                  <w:tcW w:w="2876" w:type="dxa"/>
                </w:tcPr>
                <w:p w14:paraId="20452434" w14:textId="45E1F24C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As an Admin I want menu items I’ve uploaded previously to be available in the future.</w:t>
                  </w:r>
                </w:p>
              </w:tc>
              <w:tc>
                <w:tcPr>
                  <w:tcW w:w="3214" w:type="dxa"/>
                </w:tcPr>
                <w:p w14:paraId="56473624" w14:textId="383A0C94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Menu items should be persistent so that they can be selected for future weekly menus with ease.</w:t>
                  </w:r>
                </w:p>
              </w:tc>
            </w:tr>
            <w:tr w:rsidR="734EADE2" w14:paraId="5B027952" w14:textId="77777777" w:rsidTr="734EADE2">
              <w:trPr>
                <w:trHeight w:val="300"/>
              </w:trPr>
              <w:tc>
                <w:tcPr>
                  <w:tcW w:w="2258" w:type="dxa"/>
                </w:tcPr>
                <w:p w14:paraId="0896C1FE" w14:textId="45AEAC93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Delete Items</w:t>
                  </w:r>
                </w:p>
              </w:tc>
              <w:tc>
                <w:tcPr>
                  <w:tcW w:w="1432" w:type="dxa"/>
                </w:tcPr>
                <w:p w14:paraId="33AFC8DB" w14:textId="5FFEBFAF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7</w:t>
                  </w:r>
                </w:p>
              </w:tc>
              <w:tc>
                <w:tcPr>
                  <w:tcW w:w="2876" w:type="dxa"/>
                </w:tcPr>
                <w:p w14:paraId="505738D7" w14:textId="272C806F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As an Admin I want to delete menu items that will no longer be on offer.</w:t>
                  </w:r>
                </w:p>
              </w:tc>
              <w:tc>
                <w:tcPr>
                  <w:tcW w:w="3214" w:type="dxa"/>
                </w:tcPr>
                <w:p w14:paraId="721EA222" w14:textId="0859CFFA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Menu Items should have a delete button that removes them from the database.</w:t>
                  </w:r>
                </w:p>
              </w:tc>
            </w:tr>
            <w:tr w:rsidR="734EADE2" w14:paraId="0DE6D50B" w14:textId="77777777" w:rsidTr="734EADE2">
              <w:trPr>
                <w:trHeight w:val="300"/>
              </w:trPr>
              <w:tc>
                <w:tcPr>
                  <w:tcW w:w="2258" w:type="dxa"/>
                </w:tcPr>
                <w:p w14:paraId="00E19926" w14:textId="07A74879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lastRenderedPageBreak/>
                    <w:t>Upload Recipes</w:t>
                  </w:r>
                </w:p>
              </w:tc>
              <w:tc>
                <w:tcPr>
                  <w:tcW w:w="1432" w:type="dxa"/>
                </w:tcPr>
                <w:p w14:paraId="72267A01" w14:textId="032F78B4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10</w:t>
                  </w:r>
                </w:p>
              </w:tc>
              <w:tc>
                <w:tcPr>
                  <w:tcW w:w="2876" w:type="dxa"/>
                </w:tcPr>
                <w:p w14:paraId="2F083CBC" w14:textId="7BF5AE25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As an Admin I want to be able to upload recipes (PDF) so that users can view them.</w:t>
                  </w:r>
                </w:p>
              </w:tc>
              <w:tc>
                <w:tcPr>
                  <w:tcW w:w="3214" w:type="dxa"/>
                </w:tcPr>
                <w:p w14:paraId="1274789F" w14:textId="0D9AA70A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 xml:space="preserve">The Admin Panel should have an Upload Recipe button that allows admins to define a </w:t>
                  </w:r>
                  <w:proofErr w:type="gramStart"/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title, and</w:t>
                  </w:r>
                  <w:proofErr w:type="gramEnd"/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 xml:space="preserve"> upload a recipe.</w:t>
                  </w:r>
                </w:p>
              </w:tc>
            </w:tr>
            <w:tr w:rsidR="734EADE2" w14:paraId="0B6931BC" w14:textId="77777777" w:rsidTr="734EADE2">
              <w:trPr>
                <w:trHeight w:val="300"/>
              </w:trPr>
              <w:tc>
                <w:tcPr>
                  <w:tcW w:w="2258" w:type="dxa"/>
                </w:tcPr>
                <w:p w14:paraId="240A8433" w14:textId="63E98FC9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Set Weekly Menu</w:t>
                  </w:r>
                </w:p>
              </w:tc>
              <w:tc>
                <w:tcPr>
                  <w:tcW w:w="1432" w:type="dxa"/>
                </w:tcPr>
                <w:p w14:paraId="77D6DF83" w14:textId="3DAD57F9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10</w:t>
                  </w:r>
                </w:p>
              </w:tc>
              <w:tc>
                <w:tcPr>
                  <w:tcW w:w="2876" w:type="dxa"/>
                </w:tcPr>
                <w:p w14:paraId="1EFDFF9B" w14:textId="02E3F650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As an Admin, I want to be able to select several menu items for each day of the week and set that as this week’s menu.</w:t>
                  </w:r>
                </w:p>
              </w:tc>
              <w:tc>
                <w:tcPr>
                  <w:tcW w:w="3214" w:type="dxa"/>
                </w:tcPr>
                <w:p w14:paraId="51735C71" w14:textId="6F401535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The Admin Panel should have a page that lists menu items previously uploaded that allows admins to select different ones for each day of the week that they’ll be available.</w:t>
                  </w:r>
                </w:p>
              </w:tc>
            </w:tr>
            <w:tr w:rsidR="734EADE2" w14:paraId="509DB128" w14:textId="77777777" w:rsidTr="734EADE2">
              <w:trPr>
                <w:trHeight w:val="300"/>
              </w:trPr>
              <w:tc>
                <w:tcPr>
                  <w:tcW w:w="2258" w:type="dxa"/>
                </w:tcPr>
                <w:p w14:paraId="3EF115DC" w14:textId="7F37F2C4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Pantry</w:t>
                  </w:r>
                </w:p>
              </w:tc>
              <w:tc>
                <w:tcPr>
                  <w:tcW w:w="1432" w:type="dxa"/>
                </w:tcPr>
                <w:p w14:paraId="3E26984C" w14:textId="548E6F54" w:rsidR="3080FE49" w:rsidRDefault="3080FE49" w:rsidP="734EADE2">
                  <w:pPr>
                    <w:pStyle w:val="Text"/>
                    <w:rPr>
                      <w:i w:val="0"/>
                    </w:rPr>
                  </w:pPr>
                  <w:r w:rsidRPr="734EADE2">
                    <w:rPr>
                      <w:i w:val="0"/>
                    </w:rPr>
                    <w:t>8</w:t>
                  </w:r>
                </w:p>
              </w:tc>
              <w:tc>
                <w:tcPr>
                  <w:tcW w:w="2876" w:type="dxa"/>
                </w:tcPr>
                <w:p w14:paraId="0A272BC8" w14:textId="4E5225A5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As a user, I want to be able to see the details of the food pantry.</w:t>
                  </w:r>
                </w:p>
              </w:tc>
              <w:tc>
                <w:tcPr>
                  <w:tcW w:w="3214" w:type="dxa"/>
                </w:tcPr>
                <w:p w14:paraId="22EB1472" w14:textId="72B9595C" w:rsidR="3080FE49" w:rsidRDefault="3080FE49" w:rsidP="734EADE2">
                  <w:pPr>
                    <w:pStyle w:val="Text"/>
                  </w:pPr>
                  <w:r w:rsidRPr="734EADE2">
                    <w:rPr>
                      <w:rFonts w:ascii="Arial" w:eastAsia="Arial" w:hAnsi="Arial" w:cs="Arial"/>
                      <w:i w:val="0"/>
                      <w:sz w:val="22"/>
                      <w:szCs w:val="22"/>
                    </w:rPr>
                    <w:t>There should be a Pantry page available to the user that showcases where the food pantry is, when it’s open and what it contains.</w:t>
                  </w:r>
                </w:p>
              </w:tc>
            </w:tr>
          </w:tbl>
          <w:p w14:paraId="45326EA2" w14:textId="77777777" w:rsidR="00E327A0" w:rsidRPr="00E327A0" w:rsidRDefault="00F16B99" w:rsidP="00E327A0">
            <w:pPr>
              <w:pStyle w:val="Text"/>
              <w:rPr>
                <w:i w:val="0"/>
                <w:iCs/>
              </w:rPr>
            </w:pPr>
            <w:r>
              <w:pict w14:anchorId="54790A39">
                <v:rect id="_x0000_i1027" style="width:0;height:1.5pt" o:hralign="center" o:hrstd="t" o:hr="t" fillcolor="#a0a0a0" stroked="f"/>
              </w:pict>
            </w:r>
          </w:p>
          <w:p w14:paraId="23764F56" w14:textId="77777777" w:rsidR="00E327A0" w:rsidRDefault="00E327A0" w:rsidP="00E327A0">
            <w:pPr>
              <w:pStyle w:val="Text"/>
            </w:pPr>
          </w:p>
          <w:p w14:paraId="0CCE570F" w14:textId="661997BF" w:rsidR="00E327A0" w:rsidRDefault="00E327A0" w:rsidP="00E327A0">
            <w:pPr>
              <w:pStyle w:val="Heading3"/>
            </w:pPr>
            <w:bookmarkStart w:id="7" w:name="_Toc163580890"/>
            <w:r>
              <w:t>TECHNOLOGIES</w:t>
            </w:r>
            <w:bookmarkEnd w:id="7"/>
          </w:p>
          <w:p w14:paraId="1CCD8EFE" w14:textId="77777777" w:rsidR="00E327A0" w:rsidRDefault="00E327A0" w:rsidP="00E327A0">
            <w:pPr>
              <w:pStyle w:val="Text"/>
              <w:rPr>
                <w:i w:val="0"/>
                <w:iCs/>
              </w:rPr>
            </w:pPr>
          </w:p>
          <w:p w14:paraId="04987534" w14:textId="238B60D3" w:rsidR="005E08FA" w:rsidRDefault="005E08FA" w:rsidP="00E327A0">
            <w:pPr>
              <w:pStyle w:val="Text"/>
              <w:rPr>
                <w:i w:val="0"/>
                <w:iCs/>
              </w:rPr>
            </w:pPr>
            <w:r>
              <w:rPr>
                <w:i w:val="0"/>
                <w:iCs/>
              </w:rPr>
              <w:t>This project uses the MERN stack, meaning MongoDB is used for storage, Express is used server-side and React is used client-side</w:t>
            </w:r>
            <w:r w:rsidR="008D6A8D">
              <w:rPr>
                <w:i w:val="0"/>
                <w:iCs/>
              </w:rPr>
              <w:t xml:space="preserve">, with NodeJS used as the runtime environment. </w:t>
            </w:r>
          </w:p>
          <w:p w14:paraId="2644D0E3" w14:textId="44DA4B03" w:rsidR="00EB42F1" w:rsidRDefault="00EB42F1" w:rsidP="00E327A0">
            <w:pPr>
              <w:pStyle w:val="Text"/>
              <w:rPr>
                <w:i w:val="0"/>
                <w:iCs/>
              </w:rPr>
            </w:pPr>
          </w:p>
          <w:p w14:paraId="16FCB088" w14:textId="1EDD0BC5" w:rsidR="00EB42F1" w:rsidRDefault="00EB42F1" w:rsidP="00E327A0">
            <w:pPr>
              <w:pStyle w:val="Text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We used this technology stack as the three of us each have some experience with it from previous projects, and </w:t>
            </w:r>
            <w:r w:rsidR="00B269E1">
              <w:rPr>
                <w:i w:val="0"/>
                <w:iCs/>
              </w:rPr>
              <w:t xml:space="preserve">we found it suitable for this particular use due to </w:t>
            </w:r>
            <w:r w:rsidR="00701DF5">
              <w:rPr>
                <w:i w:val="0"/>
                <w:iCs/>
              </w:rPr>
              <w:t>its</w:t>
            </w:r>
            <w:r w:rsidR="00B269E1">
              <w:rPr>
                <w:i w:val="0"/>
                <w:iCs/>
              </w:rPr>
              <w:t xml:space="preserve"> ease of use</w:t>
            </w:r>
            <w:r w:rsidR="003664D4">
              <w:rPr>
                <w:i w:val="0"/>
                <w:iCs/>
              </w:rPr>
              <w:t xml:space="preserve"> for the following reasons:</w:t>
            </w:r>
            <w:r w:rsidR="003664D4">
              <w:rPr>
                <w:i w:val="0"/>
                <w:iCs/>
              </w:rPr>
              <w:br/>
            </w:r>
          </w:p>
          <w:p w14:paraId="5BFB2958" w14:textId="5ACC68CE" w:rsidR="003664D4" w:rsidRDefault="003664D4" w:rsidP="00E327A0">
            <w:pPr>
              <w:pStyle w:val="Text"/>
              <w:rPr>
                <w:i w:val="0"/>
                <w:iCs/>
              </w:rPr>
            </w:pPr>
            <w:r w:rsidRPr="003664D4">
              <w:rPr>
                <w:b/>
                <w:bCs/>
                <w:i w:val="0"/>
                <w:iCs/>
              </w:rPr>
              <w:t>MongoDB</w:t>
            </w:r>
            <w:r>
              <w:rPr>
                <w:i w:val="0"/>
                <w:iCs/>
              </w:rPr>
              <w:t xml:space="preserve"> – The data being stored on the server is simple and </w:t>
            </w:r>
            <w:r w:rsidR="009237FE">
              <w:rPr>
                <w:i w:val="0"/>
                <w:iCs/>
              </w:rPr>
              <w:t>lightweight and</w:t>
            </w:r>
            <w:r w:rsidR="00C7132A">
              <w:rPr>
                <w:i w:val="0"/>
                <w:iCs/>
              </w:rPr>
              <w:t xml:space="preserve"> does not require much security due to there being no login system on the application. Because of this, we </w:t>
            </w:r>
            <w:r w:rsidR="009237FE">
              <w:rPr>
                <w:i w:val="0"/>
                <w:iCs/>
              </w:rPr>
              <w:t xml:space="preserve">used </w:t>
            </w:r>
            <w:r w:rsidR="00C7132A">
              <w:rPr>
                <w:i w:val="0"/>
                <w:iCs/>
              </w:rPr>
              <w:t xml:space="preserve">MongoDB as it more easily translates to an </w:t>
            </w:r>
            <w:r w:rsidR="0013214F">
              <w:rPr>
                <w:i w:val="0"/>
                <w:iCs/>
              </w:rPr>
              <w:t>Object-Oriented language like JavaScript</w:t>
            </w:r>
            <w:r w:rsidR="00A33F11">
              <w:rPr>
                <w:i w:val="0"/>
                <w:iCs/>
              </w:rPr>
              <w:t xml:space="preserve"> and it is unstructured, so we did not need to create any schema.</w:t>
            </w:r>
          </w:p>
          <w:p w14:paraId="461C364D" w14:textId="77777777" w:rsidR="00A33F11" w:rsidRDefault="00A33F11" w:rsidP="00E327A0">
            <w:pPr>
              <w:pStyle w:val="Text"/>
              <w:rPr>
                <w:i w:val="0"/>
                <w:iCs/>
              </w:rPr>
            </w:pPr>
          </w:p>
          <w:p w14:paraId="395735E9" w14:textId="27D352A5" w:rsidR="00A33F11" w:rsidRDefault="00A33F11" w:rsidP="00E327A0">
            <w:pPr>
              <w:pStyle w:val="Text"/>
              <w:rPr>
                <w:i w:val="0"/>
                <w:iCs/>
              </w:rPr>
            </w:pPr>
            <w:r w:rsidRPr="00A33F11">
              <w:rPr>
                <w:b/>
                <w:bCs/>
                <w:i w:val="0"/>
                <w:iCs/>
              </w:rPr>
              <w:t>Express</w:t>
            </w:r>
            <w:r>
              <w:rPr>
                <w:i w:val="0"/>
                <w:iCs/>
              </w:rPr>
              <w:t xml:space="preserve"> </w:t>
            </w:r>
            <w:r w:rsidR="00EE775D">
              <w:rPr>
                <w:i w:val="0"/>
                <w:iCs/>
              </w:rPr>
              <w:t>–</w:t>
            </w:r>
            <w:r>
              <w:rPr>
                <w:i w:val="0"/>
                <w:iCs/>
              </w:rPr>
              <w:t xml:space="preserve"> </w:t>
            </w:r>
            <w:r w:rsidR="00EE775D">
              <w:rPr>
                <w:i w:val="0"/>
                <w:iCs/>
              </w:rPr>
              <w:t xml:space="preserve">Express is something the three of us are all familiar with due to using it in multiple modules </w:t>
            </w:r>
            <w:r w:rsidR="008D4382">
              <w:rPr>
                <w:i w:val="0"/>
                <w:iCs/>
              </w:rPr>
              <w:t xml:space="preserve">last year. It is flexible and allowed us to easily build the API for the </w:t>
            </w:r>
            <w:r w:rsidR="00D9087B">
              <w:rPr>
                <w:i w:val="0"/>
                <w:iCs/>
              </w:rPr>
              <w:t>application.</w:t>
            </w:r>
            <w:r w:rsidR="008D4382">
              <w:rPr>
                <w:i w:val="0"/>
                <w:iCs/>
              </w:rPr>
              <w:t xml:space="preserve"> </w:t>
            </w:r>
          </w:p>
          <w:p w14:paraId="71497FDE" w14:textId="77777777" w:rsidR="00282CA0" w:rsidRDefault="00282CA0" w:rsidP="00E327A0">
            <w:pPr>
              <w:pStyle w:val="Text"/>
              <w:rPr>
                <w:i w:val="0"/>
                <w:iCs/>
              </w:rPr>
            </w:pPr>
          </w:p>
          <w:p w14:paraId="4FFC02F9" w14:textId="0F50DF36" w:rsidR="00282CA0" w:rsidRDefault="00282CA0" w:rsidP="00E327A0">
            <w:pPr>
              <w:pStyle w:val="Text"/>
              <w:rPr>
                <w:i w:val="0"/>
                <w:iCs/>
              </w:rPr>
            </w:pPr>
            <w:r w:rsidRPr="00390AE0">
              <w:rPr>
                <w:b/>
                <w:bCs/>
                <w:i w:val="0"/>
                <w:iCs/>
              </w:rPr>
              <w:t>React</w:t>
            </w:r>
            <w:r>
              <w:rPr>
                <w:i w:val="0"/>
                <w:iCs/>
              </w:rPr>
              <w:t xml:space="preserve"> – React allowed us to easily develop the front-end for both the client-side app and the admin-side app. </w:t>
            </w:r>
            <w:r w:rsidR="00390AE0">
              <w:rPr>
                <w:i w:val="0"/>
                <w:iCs/>
              </w:rPr>
              <w:t>It’s versatility also allowed us to develop the application for browsers, and then wrap it using Cordova into an application that can be used on Android devices.</w:t>
            </w:r>
          </w:p>
          <w:p w14:paraId="021DCEAF" w14:textId="77777777" w:rsidR="008D6A8D" w:rsidRDefault="008D6A8D" w:rsidP="00E327A0">
            <w:pPr>
              <w:pStyle w:val="Text"/>
              <w:rPr>
                <w:i w:val="0"/>
                <w:iCs/>
              </w:rPr>
            </w:pPr>
          </w:p>
          <w:p w14:paraId="14F360F2" w14:textId="77777777" w:rsidR="00E327A0" w:rsidRPr="00E327A0" w:rsidRDefault="00F16B99" w:rsidP="00E327A0">
            <w:pPr>
              <w:pStyle w:val="Text"/>
              <w:rPr>
                <w:i w:val="0"/>
                <w:iCs/>
              </w:rPr>
            </w:pPr>
            <w:r>
              <w:pict w14:anchorId="3ACB1ABD">
                <v:rect id="_x0000_i1028" style="width:0;height:1.5pt" o:hralign="center" o:hrstd="t" o:hr="t" fillcolor="#a0a0a0" stroked="f"/>
              </w:pict>
            </w:r>
          </w:p>
          <w:p w14:paraId="59C5DA32" w14:textId="77777777" w:rsidR="00E327A0" w:rsidRDefault="00E327A0" w:rsidP="00E327A0"/>
          <w:p w14:paraId="15036CBC" w14:textId="3E69ACCF" w:rsidR="00E327A0" w:rsidRDefault="00E327A0" w:rsidP="00E327A0">
            <w:pPr>
              <w:pStyle w:val="Heading3"/>
            </w:pPr>
            <w:bookmarkStart w:id="8" w:name="_Toc163580891"/>
            <w:r>
              <w:lastRenderedPageBreak/>
              <w:t>DESIGN METHODOLOGIES</w:t>
            </w:r>
            <w:bookmarkEnd w:id="8"/>
          </w:p>
          <w:p w14:paraId="02D07A22" w14:textId="38809594" w:rsidR="00E327A0" w:rsidRPr="00E327A0" w:rsidRDefault="28A96066" w:rsidP="00E327A0">
            <w:pPr>
              <w:pStyle w:val="Text"/>
              <w:rPr>
                <w:i w:val="0"/>
                <w:iCs/>
              </w:rPr>
            </w:pPr>
            <w:r w:rsidRPr="57B5BCEC">
              <w:rPr>
                <w:i w:val="0"/>
              </w:rPr>
              <w:t xml:space="preserve">We used </w:t>
            </w:r>
            <w:r w:rsidR="2B9C6887" w:rsidRPr="57B5BCEC">
              <w:rPr>
                <w:i w:val="0"/>
              </w:rPr>
              <w:t>the</w:t>
            </w:r>
            <w:r w:rsidRPr="57B5BCEC">
              <w:rPr>
                <w:i w:val="0"/>
              </w:rPr>
              <w:t xml:space="preserve"> agile </w:t>
            </w:r>
            <w:r w:rsidR="79EA8C03" w:rsidRPr="57B5BCEC">
              <w:rPr>
                <w:i w:val="0"/>
              </w:rPr>
              <w:t>methodology</w:t>
            </w:r>
            <w:r w:rsidRPr="57B5BCEC">
              <w:rPr>
                <w:i w:val="0"/>
              </w:rPr>
              <w:t xml:space="preserve"> </w:t>
            </w:r>
            <w:r w:rsidR="14C2C9D2" w:rsidRPr="57B5BCEC">
              <w:rPr>
                <w:i w:val="0"/>
              </w:rPr>
              <w:t xml:space="preserve">scrum </w:t>
            </w:r>
            <w:r w:rsidRPr="57B5BCEC">
              <w:rPr>
                <w:i w:val="0"/>
              </w:rPr>
              <w:t xml:space="preserve">to </w:t>
            </w:r>
            <w:r w:rsidR="3AA67B8F" w:rsidRPr="57B5BCEC">
              <w:rPr>
                <w:i w:val="0"/>
              </w:rPr>
              <w:t>develop</w:t>
            </w:r>
            <w:r w:rsidRPr="57B5BCEC">
              <w:rPr>
                <w:i w:val="0"/>
              </w:rPr>
              <w:t xml:space="preserve"> this app. We decided on this because we</w:t>
            </w:r>
            <w:r w:rsidR="5BFC1360" w:rsidRPr="57B5BCEC">
              <w:rPr>
                <w:i w:val="0"/>
              </w:rPr>
              <w:t xml:space="preserve"> were working with changeable </w:t>
            </w:r>
            <w:r w:rsidR="1F32A37F" w:rsidRPr="57B5BCEC">
              <w:rPr>
                <w:i w:val="0"/>
              </w:rPr>
              <w:t>requirements, timelines,</w:t>
            </w:r>
            <w:r w:rsidR="1AB90B6F" w:rsidRPr="57B5BCEC">
              <w:rPr>
                <w:i w:val="0"/>
              </w:rPr>
              <w:t xml:space="preserve"> and </w:t>
            </w:r>
            <w:r w:rsidR="733D4F57" w:rsidRPr="57B5BCEC">
              <w:rPr>
                <w:i w:val="0"/>
              </w:rPr>
              <w:t>we needed to get opinions on our development decisions from the customers</w:t>
            </w:r>
            <w:r w:rsidR="5BFC1360" w:rsidRPr="57B5BCEC">
              <w:rPr>
                <w:i w:val="0"/>
              </w:rPr>
              <w:t>.</w:t>
            </w:r>
            <w:r w:rsidR="77794985" w:rsidRPr="57B5BCEC">
              <w:rPr>
                <w:i w:val="0"/>
              </w:rPr>
              <w:t xml:space="preserve"> </w:t>
            </w:r>
            <w:r w:rsidR="0ACE10BE" w:rsidRPr="57B5BCEC">
              <w:rPr>
                <w:i w:val="0"/>
              </w:rPr>
              <w:t>This allowed us to make a prototype of our app which we called the static version</w:t>
            </w:r>
            <w:r w:rsidR="70F5E264" w:rsidRPr="57B5BCEC">
              <w:rPr>
                <w:i w:val="0"/>
              </w:rPr>
              <w:t>.</w:t>
            </w:r>
          </w:p>
          <w:p w14:paraId="12EA0FD2" w14:textId="77777777" w:rsidR="00E327A0" w:rsidRPr="00E327A0" w:rsidRDefault="00F16B99" w:rsidP="00E327A0">
            <w:pPr>
              <w:pStyle w:val="Text"/>
              <w:rPr>
                <w:i w:val="0"/>
                <w:iCs/>
              </w:rPr>
            </w:pPr>
            <w:r>
              <w:pict w14:anchorId="57DAE001">
                <v:rect id="_x0000_i1029" style="width:0;height:1.5pt" o:hralign="center" o:hrstd="t" o:hr="t" fillcolor="#a0a0a0" stroked="f"/>
              </w:pict>
            </w:r>
          </w:p>
          <w:p w14:paraId="52D0858D" w14:textId="77777777" w:rsidR="00E327A0" w:rsidRDefault="00E327A0" w:rsidP="00E327A0"/>
          <w:p w14:paraId="7DE1315E" w14:textId="36F63993" w:rsidR="00E327A0" w:rsidRDefault="00E327A0" w:rsidP="00E327A0">
            <w:pPr>
              <w:pStyle w:val="Heading3"/>
            </w:pPr>
            <w:bookmarkStart w:id="9" w:name="_Toc163580892"/>
            <w:r>
              <w:t>ARCHITECTURE</w:t>
            </w:r>
            <w:bookmarkEnd w:id="9"/>
          </w:p>
          <w:p w14:paraId="5F6839C6" w14:textId="1CE259A9" w:rsidR="00E327A0" w:rsidRPr="00E327A0" w:rsidRDefault="00536D50" w:rsidP="00E327A0">
            <w:pPr>
              <w:pStyle w:val="Text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&lt;We used a client-server pattern. TODO: Insert a diagram of the architecture (which will be basically </w:t>
            </w:r>
            <w:proofErr w:type="spellStart"/>
            <w:r>
              <w:rPr>
                <w:i w:val="0"/>
                <w:iCs/>
              </w:rPr>
              <w:t>db</w:t>
            </w:r>
            <w:proofErr w:type="spellEnd"/>
            <w:r>
              <w:rPr>
                <w:i w:val="0"/>
                <w:iCs/>
              </w:rPr>
              <w:t xml:space="preserve">-&gt;server-&gt;client and </w:t>
            </w:r>
            <w:proofErr w:type="spellStart"/>
            <w:r>
              <w:rPr>
                <w:i w:val="0"/>
                <w:iCs/>
              </w:rPr>
              <w:t>db</w:t>
            </w:r>
            <w:proofErr w:type="spellEnd"/>
            <w:r>
              <w:rPr>
                <w:i w:val="0"/>
                <w:iCs/>
              </w:rPr>
              <w:t>&lt;-server&lt;-admin while showing the MERN Stack too)&gt;</w:t>
            </w:r>
          </w:p>
          <w:p w14:paraId="3C7D531F" w14:textId="77777777" w:rsidR="00E327A0" w:rsidRPr="00E327A0" w:rsidRDefault="00F16B99" w:rsidP="00E327A0">
            <w:pPr>
              <w:pStyle w:val="Text"/>
              <w:rPr>
                <w:i w:val="0"/>
                <w:iCs/>
              </w:rPr>
            </w:pPr>
            <w:r>
              <w:pict w14:anchorId="386D97E0">
                <v:rect id="_x0000_i1030" style="width:0;height:1.5pt" o:hralign="center" o:hrstd="t" o:hr="t" fillcolor="#a0a0a0" stroked="f"/>
              </w:pict>
            </w:r>
          </w:p>
          <w:p w14:paraId="18E62D57" w14:textId="77777777" w:rsidR="00E327A0" w:rsidRDefault="00E327A0" w:rsidP="00E327A0"/>
          <w:p w14:paraId="040066B5" w14:textId="18E7646D" w:rsidR="00E327A0" w:rsidRDefault="00E327A0" w:rsidP="00E327A0">
            <w:pPr>
              <w:pStyle w:val="Heading3"/>
            </w:pPr>
            <w:bookmarkStart w:id="10" w:name="_Toc163580893"/>
            <w:r>
              <w:t>PROJECT MANAGEMENT</w:t>
            </w:r>
            <w:bookmarkEnd w:id="10"/>
          </w:p>
          <w:p w14:paraId="79EA9103" w14:textId="6EAEAB9E" w:rsidR="00E327A0" w:rsidRPr="00E327A0" w:rsidRDefault="4DF93320" w:rsidP="00E327A0">
            <w:pPr>
              <w:pStyle w:val="Text"/>
              <w:rPr>
                <w:i w:val="0"/>
                <w:iCs/>
              </w:rPr>
            </w:pPr>
            <w:r w:rsidRPr="57B5BCEC">
              <w:rPr>
                <w:i w:val="0"/>
              </w:rPr>
              <w:t>We divided the workload into 3 sprints, The first sprint was for the static version of the app so try and get feed</w:t>
            </w:r>
            <w:r w:rsidR="2A3F59AB" w:rsidRPr="57B5BCEC">
              <w:rPr>
                <w:i w:val="0"/>
              </w:rPr>
              <w:t>back</w:t>
            </w:r>
            <w:r w:rsidR="0C5DE912" w:rsidRPr="57B5BCEC">
              <w:rPr>
                <w:i w:val="0"/>
              </w:rPr>
              <w:t>. The second sprint was for database and server set up and using them together. The third sprint was getting more complex operations li</w:t>
            </w:r>
            <w:r w:rsidR="12C47F76" w:rsidRPr="57B5BCEC">
              <w:rPr>
                <w:i w:val="0"/>
              </w:rPr>
              <w:t>ke recipes, menus for specific days and login f</w:t>
            </w:r>
            <w:r w:rsidR="516964A7" w:rsidRPr="57B5BCEC">
              <w:rPr>
                <w:i w:val="0"/>
              </w:rPr>
              <w:t xml:space="preserve">unctionality. We had daily </w:t>
            </w:r>
            <w:r w:rsidR="6128E03A" w:rsidRPr="57B5BCEC">
              <w:rPr>
                <w:i w:val="0"/>
              </w:rPr>
              <w:t>10-minute</w:t>
            </w:r>
            <w:r w:rsidR="516964A7" w:rsidRPr="57B5BCEC">
              <w:rPr>
                <w:i w:val="0"/>
              </w:rPr>
              <w:t xml:space="preserve"> stand ups in person before our first class, 4 days a week. We did pair pro</w:t>
            </w:r>
            <w:r w:rsidR="57CFFB0B" w:rsidRPr="57B5BCEC">
              <w:rPr>
                <w:i w:val="0"/>
              </w:rPr>
              <w:t xml:space="preserve">gramming when there </w:t>
            </w:r>
            <w:r w:rsidR="4C13A161" w:rsidRPr="57B5BCEC">
              <w:rPr>
                <w:i w:val="0"/>
              </w:rPr>
              <w:t>were</w:t>
            </w:r>
            <w:r w:rsidR="57CFFB0B" w:rsidRPr="57B5BCEC">
              <w:rPr>
                <w:i w:val="0"/>
              </w:rPr>
              <w:t xml:space="preserve"> issues with the code.</w:t>
            </w:r>
          </w:p>
          <w:p w14:paraId="36CA1B59" w14:textId="77777777" w:rsidR="00E327A0" w:rsidRPr="00E327A0" w:rsidRDefault="00F16B99" w:rsidP="00E327A0">
            <w:pPr>
              <w:pStyle w:val="Text"/>
              <w:rPr>
                <w:i w:val="0"/>
                <w:iCs/>
              </w:rPr>
            </w:pPr>
            <w:r>
              <w:pict w14:anchorId="2EEA9F35">
                <v:rect id="_x0000_i1031" style="width:0;height:1.5pt" o:hralign="center" o:hrstd="t" o:hr="t" fillcolor="#a0a0a0" stroked="f"/>
              </w:pict>
            </w:r>
          </w:p>
          <w:p w14:paraId="44565DD9" w14:textId="77777777" w:rsidR="00E327A0" w:rsidRDefault="00E327A0" w:rsidP="00E327A0"/>
          <w:p w14:paraId="34D80E47" w14:textId="6F84935C" w:rsidR="00E327A0" w:rsidRDefault="00E327A0" w:rsidP="00E327A0">
            <w:pPr>
              <w:pStyle w:val="Heading3"/>
            </w:pPr>
            <w:bookmarkStart w:id="11" w:name="_Toc163580894"/>
            <w:r>
              <w:t>LIMITATIONS</w:t>
            </w:r>
            <w:bookmarkEnd w:id="11"/>
          </w:p>
          <w:p w14:paraId="250C4AA0" w14:textId="77777777" w:rsidR="00BF55B9" w:rsidRDefault="005C0C0B" w:rsidP="00BF55B9">
            <w:pPr>
              <w:pStyle w:val="Text"/>
              <w:numPr>
                <w:ilvl w:val="0"/>
                <w:numId w:val="2"/>
              </w:numPr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While we originally intended for there to be only one app with a login system for admins, we instead decided to </w:t>
            </w:r>
            <w:r w:rsidR="00371C3B">
              <w:rPr>
                <w:i w:val="0"/>
                <w:iCs/>
              </w:rPr>
              <w:t xml:space="preserve">separate it into two due to the complication </w:t>
            </w:r>
            <w:r w:rsidR="009B37D4">
              <w:rPr>
                <w:i w:val="0"/>
                <w:iCs/>
              </w:rPr>
              <w:t>and security requirements that a login system would bring.</w:t>
            </w:r>
          </w:p>
          <w:p w14:paraId="352FD9D9" w14:textId="1FE690AC" w:rsidR="00E327A0" w:rsidRDefault="00BF55B9" w:rsidP="00BF55B9">
            <w:pPr>
              <w:pStyle w:val="Text"/>
              <w:numPr>
                <w:ilvl w:val="0"/>
                <w:numId w:val="2"/>
              </w:numPr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We were originally asked to implement a Loyalty System, where </w:t>
            </w:r>
            <w:r w:rsidR="00FB078A">
              <w:rPr>
                <w:i w:val="0"/>
                <w:iCs/>
              </w:rPr>
              <w:t xml:space="preserve">users could get stamps to </w:t>
            </w:r>
            <w:r w:rsidR="00022B09">
              <w:rPr>
                <w:i w:val="0"/>
                <w:iCs/>
              </w:rPr>
              <w:t>get free coffees or other items. Due to unclear requirements as well as the complexity</w:t>
            </w:r>
            <w:r w:rsidR="001822D6">
              <w:rPr>
                <w:i w:val="0"/>
                <w:iCs/>
              </w:rPr>
              <w:t xml:space="preserve"> the system would require, we weren’t able to implement it in time.</w:t>
            </w:r>
          </w:p>
          <w:p w14:paraId="07C53194" w14:textId="77777777" w:rsidR="00E327A0" w:rsidRPr="00E327A0" w:rsidRDefault="00F16B99" w:rsidP="00E327A0">
            <w:pPr>
              <w:pStyle w:val="Text"/>
              <w:rPr>
                <w:i w:val="0"/>
                <w:iCs/>
              </w:rPr>
            </w:pPr>
            <w:r>
              <w:pict w14:anchorId="0287F788">
                <v:rect id="_x0000_i1032" style="width:0;height:1.5pt" o:hralign="center" o:hrstd="t" o:hr="t" fillcolor="#a0a0a0" stroked="f"/>
              </w:pict>
            </w:r>
          </w:p>
          <w:p w14:paraId="09B06352" w14:textId="77777777" w:rsidR="00E327A0" w:rsidRDefault="00E327A0" w:rsidP="00E327A0"/>
          <w:p w14:paraId="1CCB0DB3" w14:textId="342F2F0F" w:rsidR="00E327A0" w:rsidRDefault="00E327A0" w:rsidP="00E327A0">
            <w:pPr>
              <w:pStyle w:val="Heading3"/>
            </w:pPr>
            <w:bookmarkStart w:id="12" w:name="_Toc163580895"/>
            <w:r>
              <w:t>TESTING</w:t>
            </w:r>
            <w:bookmarkEnd w:id="12"/>
          </w:p>
          <w:p w14:paraId="63E2FE47" w14:textId="405F519E" w:rsidR="00E327A0" w:rsidRDefault="00E327A0" w:rsidP="00E327A0">
            <w:pPr>
              <w:pStyle w:val="Text"/>
              <w:rPr>
                <w:i w:val="0"/>
                <w:iCs/>
              </w:rPr>
            </w:pPr>
          </w:p>
          <w:p w14:paraId="3AC3C872" w14:textId="2CB8340B" w:rsidR="003B1E35" w:rsidRPr="00E327A0" w:rsidRDefault="003B1E35" w:rsidP="00E327A0">
            <w:pPr>
              <w:pStyle w:val="Text"/>
              <w:rPr>
                <w:i w:val="0"/>
                <w:iCs/>
              </w:rPr>
            </w:pPr>
            <w:r>
              <w:rPr>
                <w:i w:val="0"/>
                <w:iCs/>
              </w:rPr>
              <w:t>We created a list of test cases and used those as a basis for testing the User &amp; Admin apps. The excel spreadsheet containing these test cases can be found in the Documentation Repository on our Github.</w:t>
            </w:r>
          </w:p>
          <w:p w14:paraId="1641D4B8" w14:textId="77777777" w:rsidR="00E327A0" w:rsidRPr="00E327A0" w:rsidRDefault="00F16B99" w:rsidP="00E327A0">
            <w:pPr>
              <w:pStyle w:val="Text"/>
              <w:rPr>
                <w:i w:val="0"/>
                <w:iCs/>
              </w:rPr>
            </w:pPr>
            <w:r>
              <w:pict w14:anchorId="330BB9C8">
                <v:rect id="_x0000_i1033" style="width:0;height:1.5pt" o:hralign="center" o:hrstd="t" o:hr="t" fillcolor="#a0a0a0" stroked="f"/>
              </w:pict>
            </w:r>
          </w:p>
          <w:p w14:paraId="095CEED9" w14:textId="77777777" w:rsidR="00E327A0" w:rsidRDefault="00E327A0" w:rsidP="00E327A0"/>
          <w:p w14:paraId="5029090A" w14:textId="24FCFE72" w:rsidR="00E327A0" w:rsidRDefault="00E327A0" w:rsidP="00E327A0">
            <w:pPr>
              <w:pStyle w:val="Heading3"/>
            </w:pPr>
            <w:bookmarkStart w:id="13" w:name="_Toc163580896"/>
            <w:r>
              <w:t>FUTURE WORK</w:t>
            </w:r>
            <w:bookmarkEnd w:id="13"/>
          </w:p>
          <w:p w14:paraId="337A1024" w14:textId="2D0A55F2" w:rsidR="00E327A0" w:rsidRDefault="00E327A0" w:rsidP="00E327A0">
            <w:pPr>
              <w:pStyle w:val="Text"/>
              <w:rPr>
                <w:i w:val="0"/>
                <w:iCs/>
              </w:rPr>
            </w:pPr>
          </w:p>
          <w:p w14:paraId="760A092D" w14:textId="423C4186" w:rsidR="00CB295F" w:rsidRDefault="00CB295F" w:rsidP="00E327A0">
            <w:pPr>
              <w:pStyle w:val="Text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In the future, we may implement the </w:t>
            </w:r>
            <w:proofErr w:type="gramStart"/>
            <w:r w:rsidR="009E2D03">
              <w:rPr>
                <w:i w:val="0"/>
                <w:iCs/>
              </w:rPr>
              <w:t>aforementioned loyalty</w:t>
            </w:r>
            <w:proofErr w:type="gramEnd"/>
            <w:r w:rsidR="009E2D03">
              <w:rPr>
                <w:i w:val="0"/>
                <w:iCs/>
              </w:rPr>
              <w:t xml:space="preserve"> program as well as clean up the User Experience for both users and admins. </w:t>
            </w:r>
          </w:p>
          <w:p w14:paraId="2E978A83" w14:textId="77777777" w:rsidR="003656E2" w:rsidRDefault="003656E2" w:rsidP="00E327A0">
            <w:pPr>
              <w:pStyle w:val="Text"/>
              <w:rPr>
                <w:i w:val="0"/>
                <w:iCs/>
              </w:rPr>
            </w:pPr>
          </w:p>
          <w:p w14:paraId="55840027" w14:textId="2E57AA84" w:rsidR="000C0832" w:rsidRDefault="000C0832" w:rsidP="00E327A0">
            <w:pPr>
              <w:pStyle w:val="Text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Implementing a loyalty program would also require implementing a user log-in system, so we could simultaneously merge the Admin App back into the User App </w:t>
            </w:r>
            <w:r w:rsidR="005C3105">
              <w:rPr>
                <w:i w:val="0"/>
                <w:iCs/>
              </w:rPr>
              <w:t xml:space="preserve">to make it easier to maintain </w:t>
            </w:r>
            <w:r w:rsidR="001A2AAE">
              <w:rPr>
                <w:i w:val="0"/>
                <w:iCs/>
              </w:rPr>
              <w:t>going forward.</w:t>
            </w:r>
          </w:p>
          <w:p w14:paraId="324F1C98" w14:textId="77777777" w:rsidR="005C3105" w:rsidRPr="00E327A0" w:rsidRDefault="005C3105" w:rsidP="00E327A0">
            <w:pPr>
              <w:pStyle w:val="Text"/>
              <w:rPr>
                <w:i w:val="0"/>
                <w:iCs/>
              </w:rPr>
            </w:pPr>
          </w:p>
          <w:p w14:paraId="6CCA0C11" w14:textId="77777777" w:rsidR="00E327A0" w:rsidRPr="00E327A0" w:rsidRDefault="00F16B99" w:rsidP="00E327A0">
            <w:pPr>
              <w:pStyle w:val="Text"/>
              <w:rPr>
                <w:i w:val="0"/>
                <w:iCs/>
              </w:rPr>
            </w:pPr>
            <w:r>
              <w:pict w14:anchorId="768A5209">
                <v:rect id="_x0000_i1034" style="width:0;height:1.5pt" o:hralign="center" o:hrstd="t" o:hr="t" fillcolor="#a0a0a0" stroked="f"/>
              </w:pict>
            </w:r>
          </w:p>
          <w:p w14:paraId="384C8ACC" w14:textId="77777777" w:rsidR="00E327A0" w:rsidRDefault="00E327A0" w:rsidP="00E327A0"/>
          <w:p w14:paraId="4D9A7932" w14:textId="54D41C3D" w:rsidR="00E327A0" w:rsidRPr="003A798E" w:rsidRDefault="00E327A0" w:rsidP="00E327A0">
            <w:pPr>
              <w:pStyle w:val="Heading3"/>
            </w:pPr>
            <w:bookmarkStart w:id="14" w:name="_Toc163580897"/>
            <w:r>
              <w:t>CONCLUSION</w:t>
            </w:r>
            <w:bookmarkEnd w:id="14"/>
          </w:p>
          <w:p w14:paraId="475F0A8A" w14:textId="77777777" w:rsidR="00E327A0" w:rsidRPr="00E327A0" w:rsidRDefault="00E327A0" w:rsidP="00E327A0">
            <w:pPr>
              <w:pStyle w:val="Text"/>
              <w:rPr>
                <w:i w:val="0"/>
                <w:iCs/>
              </w:rPr>
            </w:pPr>
          </w:p>
          <w:p w14:paraId="2424367D" w14:textId="77777777" w:rsidR="00E327A0" w:rsidRPr="00E327A0" w:rsidRDefault="00F16B99" w:rsidP="00E327A0">
            <w:pPr>
              <w:pStyle w:val="Text"/>
              <w:rPr>
                <w:i w:val="0"/>
                <w:iCs/>
              </w:rPr>
            </w:pPr>
            <w:r>
              <w:pict w14:anchorId="1E3DE3F6">
                <v:rect id="_x0000_i1035" style="width:0;height:1.5pt" o:hralign="center" o:hrstd="t" o:hr="t" fillcolor="#a0a0a0" stroked="f"/>
              </w:pict>
            </w:r>
          </w:p>
          <w:p w14:paraId="53C33CCD" w14:textId="77777777" w:rsidR="00E327A0" w:rsidRPr="00E327A0" w:rsidRDefault="00E327A0" w:rsidP="00E327A0"/>
          <w:p w14:paraId="342B5824" w14:textId="77777777" w:rsidR="00E327A0" w:rsidRPr="00E327A0" w:rsidRDefault="00E327A0" w:rsidP="00E327A0"/>
          <w:p w14:paraId="2E127446" w14:textId="77777777" w:rsidR="00E327A0" w:rsidRPr="00E327A0" w:rsidRDefault="00E327A0" w:rsidP="00E327A0"/>
          <w:p w14:paraId="5EF58378" w14:textId="4C24C41E" w:rsidR="00E327A0" w:rsidRPr="003A798E" w:rsidRDefault="00E327A0" w:rsidP="00E327A0">
            <w:pPr>
              <w:pStyle w:val="Text"/>
            </w:pPr>
          </w:p>
        </w:tc>
        <w:tc>
          <w:tcPr>
            <w:tcW w:w="426" w:type="dxa"/>
            <w:gridSpan w:val="2"/>
            <w:shd w:val="clear" w:color="auto" w:fill="EDF0F4" w:themeFill="accent3"/>
          </w:tcPr>
          <w:p w14:paraId="0BC17E0B" w14:textId="77777777" w:rsidR="00E327A0" w:rsidRPr="003A798E" w:rsidRDefault="00E327A0" w:rsidP="00321B7D"/>
        </w:tc>
      </w:tr>
    </w:tbl>
    <w:p w14:paraId="6EF32859" w14:textId="77777777" w:rsidR="00E327A0" w:rsidRPr="003A798E" w:rsidRDefault="00E327A0" w:rsidP="00A24793"/>
    <w:sectPr w:rsidR="00E327A0" w:rsidRPr="003A798E" w:rsidSect="00B02F7A">
      <w:footerReference w:type="even" r:id="rId10"/>
      <w:footerReference w:type="default" r:id="rId11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1BF1" w14:textId="77777777" w:rsidR="00B02F7A" w:rsidRDefault="00B02F7A" w:rsidP="001205A1">
      <w:r>
        <w:separator/>
      </w:r>
    </w:p>
  </w:endnote>
  <w:endnote w:type="continuationSeparator" w:id="0">
    <w:p w14:paraId="4C09596E" w14:textId="77777777" w:rsidR="00B02F7A" w:rsidRDefault="00B02F7A" w:rsidP="001205A1">
      <w:r>
        <w:continuationSeparator/>
      </w:r>
    </w:p>
  </w:endnote>
  <w:endnote w:type="continuationNotice" w:id="1">
    <w:p w14:paraId="50916B3D" w14:textId="77777777" w:rsidR="00B02F7A" w:rsidRDefault="00B02F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79865A" w14:textId="77777777" w:rsidR="001205A1" w:rsidRDefault="001205A1" w:rsidP="00321B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240210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989B0C" w14:textId="77777777" w:rsidR="001205A1" w:rsidRDefault="001205A1" w:rsidP="00321B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2FB03DE" w14:textId="77777777" w:rsidTr="005F4F46">
      <w:tc>
        <w:tcPr>
          <w:tcW w:w="5395" w:type="dxa"/>
        </w:tcPr>
        <w:p w14:paraId="6E810395" w14:textId="77777777" w:rsidR="001205A1" w:rsidRPr="001205A1" w:rsidRDefault="00F16B99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temporary/>
              <w:showingPlcHdr/>
              <w15:appearance w15:val="hidden"/>
            </w:sdtPr>
            <w:sdtEndPr/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66735E71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22D04E4A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28EA" w14:textId="77777777" w:rsidR="00B02F7A" w:rsidRDefault="00B02F7A" w:rsidP="001205A1">
      <w:r>
        <w:separator/>
      </w:r>
    </w:p>
  </w:footnote>
  <w:footnote w:type="continuationSeparator" w:id="0">
    <w:p w14:paraId="7B7D05E0" w14:textId="77777777" w:rsidR="00B02F7A" w:rsidRDefault="00B02F7A" w:rsidP="001205A1">
      <w:r>
        <w:continuationSeparator/>
      </w:r>
    </w:p>
  </w:footnote>
  <w:footnote w:type="continuationNotice" w:id="1">
    <w:p w14:paraId="619E773D" w14:textId="77777777" w:rsidR="00B02F7A" w:rsidRDefault="00B02F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540C"/>
    <w:multiLevelType w:val="hybridMultilevel"/>
    <w:tmpl w:val="35FC4FC0"/>
    <w:lvl w:ilvl="0" w:tplc="1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28823FC"/>
    <w:multiLevelType w:val="hybridMultilevel"/>
    <w:tmpl w:val="4C48E0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65814">
    <w:abstractNumId w:val="0"/>
  </w:num>
  <w:num w:numId="2" w16cid:durableId="23956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A28"/>
    <w:rsid w:val="00022B09"/>
    <w:rsid w:val="000635E4"/>
    <w:rsid w:val="00095A0D"/>
    <w:rsid w:val="000C0832"/>
    <w:rsid w:val="000C4ED1"/>
    <w:rsid w:val="001205A1"/>
    <w:rsid w:val="0013214F"/>
    <w:rsid w:val="00142538"/>
    <w:rsid w:val="00143C16"/>
    <w:rsid w:val="00154D3B"/>
    <w:rsid w:val="001822D6"/>
    <w:rsid w:val="001A2AAE"/>
    <w:rsid w:val="00282CA0"/>
    <w:rsid w:val="002877E8"/>
    <w:rsid w:val="002E7C4E"/>
    <w:rsid w:val="002F5A54"/>
    <w:rsid w:val="0031055C"/>
    <w:rsid w:val="00321B7D"/>
    <w:rsid w:val="00347CE2"/>
    <w:rsid w:val="00362250"/>
    <w:rsid w:val="003656E2"/>
    <w:rsid w:val="003664D4"/>
    <w:rsid w:val="00371C3B"/>
    <w:rsid w:val="00371EE1"/>
    <w:rsid w:val="00390AE0"/>
    <w:rsid w:val="003A798E"/>
    <w:rsid w:val="003B1E35"/>
    <w:rsid w:val="00425A99"/>
    <w:rsid w:val="00445C72"/>
    <w:rsid w:val="004606E2"/>
    <w:rsid w:val="00476567"/>
    <w:rsid w:val="004A6FD1"/>
    <w:rsid w:val="004F1999"/>
    <w:rsid w:val="005067D7"/>
    <w:rsid w:val="00536D50"/>
    <w:rsid w:val="00586A3B"/>
    <w:rsid w:val="005C0C0B"/>
    <w:rsid w:val="005C3105"/>
    <w:rsid w:val="005D70A5"/>
    <w:rsid w:val="005E08FA"/>
    <w:rsid w:val="005E6B25"/>
    <w:rsid w:val="005F4F46"/>
    <w:rsid w:val="00642BCC"/>
    <w:rsid w:val="006C60E6"/>
    <w:rsid w:val="006F2D21"/>
    <w:rsid w:val="006F508F"/>
    <w:rsid w:val="00701DF5"/>
    <w:rsid w:val="0072183F"/>
    <w:rsid w:val="00757667"/>
    <w:rsid w:val="007B0740"/>
    <w:rsid w:val="007C1BAB"/>
    <w:rsid w:val="00840DC4"/>
    <w:rsid w:val="00851BB4"/>
    <w:rsid w:val="00885E8F"/>
    <w:rsid w:val="008D4382"/>
    <w:rsid w:val="008D6A8D"/>
    <w:rsid w:val="009237FE"/>
    <w:rsid w:val="009B37D4"/>
    <w:rsid w:val="009C6907"/>
    <w:rsid w:val="009C7D31"/>
    <w:rsid w:val="009E2D03"/>
    <w:rsid w:val="00A06082"/>
    <w:rsid w:val="00A07AFD"/>
    <w:rsid w:val="00A15CF7"/>
    <w:rsid w:val="00A24793"/>
    <w:rsid w:val="00A33F11"/>
    <w:rsid w:val="00A81248"/>
    <w:rsid w:val="00A844BE"/>
    <w:rsid w:val="00AB73BA"/>
    <w:rsid w:val="00AE3587"/>
    <w:rsid w:val="00B02F7A"/>
    <w:rsid w:val="00B269E1"/>
    <w:rsid w:val="00B40E0A"/>
    <w:rsid w:val="00B73943"/>
    <w:rsid w:val="00BA491E"/>
    <w:rsid w:val="00BE71FF"/>
    <w:rsid w:val="00BF55B9"/>
    <w:rsid w:val="00C00A28"/>
    <w:rsid w:val="00C24FC5"/>
    <w:rsid w:val="00C325F7"/>
    <w:rsid w:val="00C66528"/>
    <w:rsid w:val="00C7132A"/>
    <w:rsid w:val="00C915F0"/>
    <w:rsid w:val="00CB295F"/>
    <w:rsid w:val="00D0634C"/>
    <w:rsid w:val="00D9087B"/>
    <w:rsid w:val="00DA231C"/>
    <w:rsid w:val="00E01D2C"/>
    <w:rsid w:val="00E327A0"/>
    <w:rsid w:val="00EB42F1"/>
    <w:rsid w:val="00EE775D"/>
    <w:rsid w:val="00F72BF2"/>
    <w:rsid w:val="00FB078A"/>
    <w:rsid w:val="00FB65B8"/>
    <w:rsid w:val="00FC49AE"/>
    <w:rsid w:val="00FD2FC3"/>
    <w:rsid w:val="00FF6854"/>
    <w:rsid w:val="036557F9"/>
    <w:rsid w:val="069CF8BB"/>
    <w:rsid w:val="0ACE10BE"/>
    <w:rsid w:val="0C5DE912"/>
    <w:rsid w:val="114C4E8E"/>
    <w:rsid w:val="12C47F76"/>
    <w:rsid w:val="1429EDB8"/>
    <w:rsid w:val="14C2C9D2"/>
    <w:rsid w:val="161FBFB1"/>
    <w:rsid w:val="1AB90B6F"/>
    <w:rsid w:val="1B7E143D"/>
    <w:rsid w:val="1DBACFCA"/>
    <w:rsid w:val="1F32A37F"/>
    <w:rsid w:val="22C51546"/>
    <w:rsid w:val="2360EDFD"/>
    <w:rsid w:val="28A96066"/>
    <w:rsid w:val="2A3F59AB"/>
    <w:rsid w:val="2B9C6887"/>
    <w:rsid w:val="2F1EE361"/>
    <w:rsid w:val="2FB6DA50"/>
    <w:rsid w:val="3080FE49"/>
    <w:rsid w:val="3AA67B8F"/>
    <w:rsid w:val="3C020084"/>
    <w:rsid w:val="43CF9232"/>
    <w:rsid w:val="45AC3635"/>
    <w:rsid w:val="485B5B0B"/>
    <w:rsid w:val="48E3D6F7"/>
    <w:rsid w:val="4A7FA758"/>
    <w:rsid w:val="4C13A161"/>
    <w:rsid w:val="4DF93320"/>
    <w:rsid w:val="4FF46753"/>
    <w:rsid w:val="516964A7"/>
    <w:rsid w:val="5713D5A1"/>
    <w:rsid w:val="57B5BCEC"/>
    <w:rsid w:val="57CFFB0B"/>
    <w:rsid w:val="5A4B7663"/>
    <w:rsid w:val="5B53E9F0"/>
    <w:rsid w:val="5BFC1360"/>
    <w:rsid w:val="5CB70072"/>
    <w:rsid w:val="5CEFBA51"/>
    <w:rsid w:val="5E8B8AB2"/>
    <w:rsid w:val="6043D6DB"/>
    <w:rsid w:val="6128E03A"/>
    <w:rsid w:val="61C32B74"/>
    <w:rsid w:val="66969C97"/>
    <w:rsid w:val="69CE3D59"/>
    <w:rsid w:val="6BCA5181"/>
    <w:rsid w:val="6EA99C02"/>
    <w:rsid w:val="70F5E264"/>
    <w:rsid w:val="733D4F57"/>
    <w:rsid w:val="734EADE2"/>
    <w:rsid w:val="77794985"/>
    <w:rsid w:val="79EA8C03"/>
    <w:rsid w:val="79EC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10845C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TOCHeading">
    <w:name w:val="TOC Heading"/>
    <w:basedOn w:val="Heading1"/>
    <w:next w:val="Normal"/>
    <w:uiPriority w:val="39"/>
    <w:unhideWhenUsed/>
    <w:qFormat/>
    <w:rsid w:val="00C00A28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C00A2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00A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C00A2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00A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isin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C40BDC3F73142A5A8F1C0828A12A8" ma:contentTypeVersion="15" ma:contentTypeDescription="Create a new document." ma:contentTypeScope="" ma:versionID="4e10ce2a6c8b1ed3acf66ac6391ceddb">
  <xsd:schema xmlns:xsd="http://www.w3.org/2001/XMLSchema" xmlns:xs="http://www.w3.org/2001/XMLSchema" xmlns:p="http://schemas.microsoft.com/office/2006/metadata/properties" xmlns:ns3="f4dcd64b-812a-41aa-8ee8-975f5f1304d4" xmlns:ns4="89b8ce3a-d08e-4d47-80a1-0f4aa5750715" targetNamespace="http://schemas.microsoft.com/office/2006/metadata/properties" ma:root="true" ma:fieldsID="e62f4e25ea2d51072cbb94931feac271" ns3:_="" ns4:_="">
    <xsd:import namespace="f4dcd64b-812a-41aa-8ee8-975f5f1304d4"/>
    <xsd:import namespace="89b8ce3a-d08e-4d47-80a1-0f4aa57507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cd64b-812a-41aa-8ee8-975f5f130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8ce3a-d08e-4d47-80a1-0f4aa575071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dcd64b-812a-41aa-8ee8-975f5f1304d4" xsi:nil="true"/>
  </documentManagement>
</p:properties>
</file>

<file path=customXml/itemProps1.xml><?xml version="1.0" encoding="utf-8"?>
<ds:datastoreItem xmlns:ds="http://schemas.openxmlformats.org/officeDocument/2006/customXml" ds:itemID="{C5C47C3F-4398-41CE-BA5B-95B04C19A4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D8B8CC-827D-4A3B-AD41-3AED2477C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cd64b-812a-41aa-8ee8-975f5f1304d4"/>
    <ds:schemaRef ds:uri="89b8ce3a-d08e-4d47-80a1-0f4aa57507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796EC-2596-40D5-9619-0F63E1A9ED0B}">
  <ds:schemaRefs>
    <ds:schemaRef ds:uri="f4dcd64b-812a-41aa-8ee8-975f5f1304d4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metadata/properties"/>
    <ds:schemaRef ds:uri="89b8ce3a-d08e-4d47-80a1-0f4aa575071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6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2024-04-18T22:00:00Z</dcterms:created>
  <dcterms:modified xsi:type="dcterms:W3CDTF">2024-04-18T22:00:00Z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0x0101006EDC40BDC3F73142A5A8F1C0828A12A8</vt:lpwstr>
  </property>
</Properties>
</file>